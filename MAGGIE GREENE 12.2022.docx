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right" w:tblpY="265"/>
        <w:tblOverlap w:val="never"/>
        <w:tblW w:w="4917" w:type="dxa"/>
        <w:tblCellMar>
          <w:left w:w="0" w:type="dxa"/>
          <w:right w:w="0" w:type="dxa"/>
        </w:tblCellMar>
        <w:tblLook w:val="04A0" w:firstRow="1" w:lastRow="0" w:firstColumn="1" w:lastColumn="0" w:noHBand="0" w:noVBand="1"/>
        <w:tblDescription w:val="Contact information table"/>
      </w:tblPr>
      <w:tblGrid>
        <w:gridCol w:w="4586"/>
        <w:gridCol w:w="331"/>
      </w:tblGrid>
      <w:tr w:rsidR="007B53E5" w:rsidRPr="00AC667D" w14:paraId="26147EE0" w14:textId="77777777" w:rsidTr="000B0825">
        <w:trPr>
          <w:trHeight w:val="483"/>
        </w:trPr>
        <w:tc>
          <w:tcPr>
            <w:tcW w:w="4586" w:type="dxa"/>
            <w:tcMar>
              <w:top w:w="0" w:type="dxa"/>
              <w:left w:w="720" w:type="dxa"/>
              <w:right w:w="29" w:type="dxa"/>
            </w:tcMar>
          </w:tcPr>
          <w:p w14:paraId="7449ADAE" w14:textId="717EDBEE" w:rsidR="000B0825" w:rsidRPr="00784995" w:rsidRDefault="000B0825" w:rsidP="00865030">
            <w:pPr>
              <w:pStyle w:val="Title"/>
              <w:jc w:val="right"/>
              <w:rPr>
                <w:rStyle w:val="Emphasis"/>
                <w:rFonts w:ascii="Abadi" w:hAnsi="Abadi" w:cstheme="minorHAnsi"/>
                <w:b w:val="0"/>
                <w:bCs/>
                <w:color w:val="0C365F" w:themeColor="accent2" w:themeShade="BF"/>
                <w:sz w:val="22"/>
                <w:szCs w:val="22"/>
              </w:rPr>
            </w:pPr>
            <w:r w:rsidRPr="00784995">
              <w:rPr>
                <w:rStyle w:val="Emphasis"/>
                <w:rFonts w:ascii="Abadi" w:hAnsi="Abadi" w:cstheme="minorHAnsi"/>
                <w:b w:val="0"/>
                <w:bCs/>
                <w:color w:val="0C365F" w:themeColor="accent2" w:themeShade="BF"/>
                <w:sz w:val="22"/>
                <w:szCs w:val="22"/>
              </w:rPr>
              <w:br/>
              <w:t>917 Langston Dr, Shelby, NC 28152</w:t>
            </w:r>
            <w:r w:rsidR="00A729F6">
              <w:rPr>
                <w:rStyle w:val="Emphasis"/>
                <w:rFonts w:ascii="Abadi" w:hAnsi="Abadi" w:cstheme="minorHAnsi"/>
                <w:b w:val="0"/>
                <w:bCs/>
                <w:color w:val="0C365F" w:themeColor="accent2" w:themeShade="BF"/>
                <w:sz w:val="22"/>
                <w:szCs w:val="22"/>
              </w:rPr>
              <w:t xml:space="preserve">   </w:t>
            </w:r>
          </w:p>
        </w:tc>
        <w:tc>
          <w:tcPr>
            <w:tcW w:w="331" w:type="dxa"/>
            <w:tcMar>
              <w:top w:w="0" w:type="dxa"/>
              <w:left w:w="0" w:type="dxa"/>
              <w:right w:w="0" w:type="dxa"/>
            </w:tcMar>
          </w:tcPr>
          <w:p w14:paraId="4998E392" w14:textId="39912BBA" w:rsidR="000B0825" w:rsidRPr="00AC667D" w:rsidRDefault="005116C3" w:rsidP="000B0825">
            <w:pPr>
              <w:pStyle w:val="Title"/>
              <w:rPr>
                <w:rStyle w:val="Emphasis"/>
                <w:rFonts w:ascii="Abadi" w:hAnsi="Abadi" w:cstheme="minorHAnsi"/>
                <w:b w:val="0"/>
                <w:bCs/>
                <w:sz w:val="22"/>
                <w:szCs w:val="22"/>
              </w:rPr>
            </w:pPr>
            <w:bookmarkStart w:id="0" w:name="_Hlk121128892"/>
            <w:bookmarkEnd w:id="0"/>
            <w:r w:rsidRPr="00AC667D">
              <w:rPr>
                <w:rStyle w:val="Emphasis"/>
                <w:rFonts w:ascii="Abadi" w:hAnsi="Abadi" w:cstheme="minorHAnsi"/>
                <w:b w:val="0"/>
                <w:bCs/>
                <w:noProof/>
                <w:sz w:val="22"/>
                <w:szCs w:val="22"/>
              </w:rPr>
              <mc:AlternateContent>
                <mc:Choice Requires="wps">
                  <w:drawing>
                    <wp:anchor distT="0" distB="0" distL="114300" distR="114300" simplePos="0" relativeHeight="251660288" behindDoc="0" locked="0" layoutInCell="1" allowOverlap="1" wp14:anchorId="2CFB2957" wp14:editId="7FFC4E6A">
                      <wp:simplePos x="0" y="0"/>
                      <wp:positionH relativeFrom="column">
                        <wp:posOffset>39531</wp:posOffset>
                      </wp:positionH>
                      <wp:positionV relativeFrom="paragraph">
                        <wp:posOffset>60398</wp:posOffset>
                      </wp:positionV>
                      <wp:extent cx="246067" cy="193981"/>
                      <wp:effectExtent l="57150" t="38100" r="78105" b="149225"/>
                      <wp:wrapNone/>
                      <wp:docPr id="4"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6067" cy="193981"/>
                              </a:xfrm>
                              <a:custGeom>
                                <a:avLst/>
                                <a:gdLst>
                                  <a:gd name="connsiteX0" fmla="*/ 122590 w 246067"/>
                                  <a:gd name="connsiteY0" fmla="*/ 0 h 193981"/>
                                  <a:gd name="connsiteX1" fmla="*/ 124755 w 246067"/>
                                  <a:gd name="connsiteY1" fmla="*/ 213 h 193981"/>
                                  <a:gd name="connsiteX2" fmla="*/ 126921 w 246067"/>
                                  <a:gd name="connsiteY2" fmla="*/ 756 h 193981"/>
                                  <a:gd name="connsiteX3" fmla="*/ 129086 w 246067"/>
                                  <a:gd name="connsiteY3" fmla="*/ 1571 h 193981"/>
                                  <a:gd name="connsiteX4" fmla="*/ 131424 w 246067"/>
                                  <a:gd name="connsiteY4" fmla="*/ 2676 h 193981"/>
                                  <a:gd name="connsiteX5" fmla="*/ 133762 w 246067"/>
                                  <a:gd name="connsiteY5" fmla="*/ 4112 h 193981"/>
                                  <a:gd name="connsiteX6" fmla="*/ 136173 w 246067"/>
                                  <a:gd name="connsiteY6" fmla="*/ 5819 h 193981"/>
                                  <a:gd name="connsiteX7" fmla="*/ 138954 w 246067"/>
                                  <a:gd name="connsiteY7" fmla="*/ 7875 h 193981"/>
                                  <a:gd name="connsiteX8" fmla="*/ 141980 w 246067"/>
                                  <a:gd name="connsiteY8" fmla="*/ 10067 h 193981"/>
                                  <a:gd name="connsiteX9" fmla="*/ 145081 w 246067"/>
                                  <a:gd name="connsiteY9" fmla="*/ 12395 h 193981"/>
                                  <a:gd name="connsiteX10" fmla="*/ 148452 w 246067"/>
                                  <a:gd name="connsiteY10" fmla="*/ 14936 h 193981"/>
                                  <a:gd name="connsiteX11" fmla="*/ 151921 w 246067"/>
                                  <a:gd name="connsiteY11" fmla="*/ 17535 h 193981"/>
                                  <a:gd name="connsiteX12" fmla="*/ 155538 w 246067"/>
                                  <a:gd name="connsiteY12" fmla="*/ 20193 h 193981"/>
                                  <a:gd name="connsiteX13" fmla="*/ 159254 w 246067"/>
                                  <a:gd name="connsiteY13" fmla="*/ 23083 h 193981"/>
                                  <a:gd name="connsiteX14" fmla="*/ 163068 w 246067"/>
                                  <a:gd name="connsiteY14" fmla="*/ 25954 h 193981"/>
                                  <a:gd name="connsiteX15" fmla="*/ 166956 w 246067"/>
                                  <a:gd name="connsiteY15" fmla="*/ 28903 h 193981"/>
                                  <a:gd name="connsiteX16" fmla="*/ 170942 w 246067"/>
                                  <a:gd name="connsiteY16" fmla="*/ 31968 h 193981"/>
                                  <a:gd name="connsiteX17" fmla="*/ 175002 w 246067"/>
                                  <a:gd name="connsiteY17" fmla="*/ 35052 h 193981"/>
                                  <a:gd name="connsiteX18" fmla="*/ 179062 w 246067"/>
                                  <a:gd name="connsiteY18" fmla="*/ 38214 h 193981"/>
                                  <a:gd name="connsiteX19" fmla="*/ 183123 w 246067"/>
                                  <a:gd name="connsiteY19" fmla="*/ 41279 h 193981"/>
                                  <a:gd name="connsiteX20" fmla="*/ 187183 w 246067"/>
                                  <a:gd name="connsiteY20" fmla="*/ 44441 h 193981"/>
                                  <a:gd name="connsiteX21" fmla="*/ 191341 w 246067"/>
                                  <a:gd name="connsiteY21" fmla="*/ 47583 h 193981"/>
                                  <a:gd name="connsiteX22" fmla="*/ 195303 w 246067"/>
                                  <a:gd name="connsiteY22" fmla="*/ 50745 h 193981"/>
                                  <a:gd name="connsiteX23" fmla="*/ 199388 w 246067"/>
                                  <a:gd name="connsiteY23" fmla="*/ 53887 h 193981"/>
                                  <a:gd name="connsiteX24" fmla="*/ 203275 w 246067"/>
                                  <a:gd name="connsiteY24" fmla="*/ 56894 h 193981"/>
                                  <a:gd name="connsiteX25" fmla="*/ 207237 w 246067"/>
                                  <a:gd name="connsiteY25" fmla="*/ 59920 h 193981"/>
                                  <a:gd name="connsiteX26" fmla="*/ 210953 w 246067"/>
                                  <a:gd name="connsiteY26" fmla="*/ 62849 h 193981"/>
                                  <a:gd name="connsiteX27" fmla="*/ 214595 w 246067"/>
                                  <a:gd name="connsiteY27" fmla="*/ 65740 h 193981"/>
                                  <a:gd name="connsiteX28" fmla="*/ 218236 w 246067"/>
                                  <a:gd name="connsiteY28" fmla="*/ 68533 h 193981"/>
                                  <a:gd name="connsiteX29" fmla="*/ 221607 w 246067"/>
                                  <a:gd name="connsiteY29" fmla="*/ 71210 h 193981"/>
                                  <a:gd name="connsiteX30" fmla="*/ 224880 w 246067"/>
                                  <a:gd name="connsiteY30" fmla="*/ 73751 h 193981"/>
                                  <a:gd name="connsiteX31" fmla="*/ 228005 w 246067"/>
                                  <a:gd name="connsiteY31" fmla="*/ 76215 h 193981"/>
                                  <a:gd name="connsiteX32" fmla="*/ 230933 w 246067"/>
                                  <a:gd name="connsiteY32" fmla="*/ 78542 h 193981"/>
                                  <a:gd name="connsiteX33" fmla="*/ 233616 w 246067"/>
                                  <a:gd name="connsiteY33" fmla="*/ 80657 h 193981"/>
                                  <a:gd name="connsiteX34" fmla="*/ 236125 w 246067"/>
                                  <a:gd name="connsiteY34" fmla="*/ 82655 h 193981"/>
                                  <a:gd name="connsiteX35" fmla="*/ 238365 w 246067"/>
                                  <a:gd name="connsiteY35" fmla="*/ 84498 h 193981"/>
                                  <a:gd name="connsiteX36" fmla="*/ 240358 w 246067"/>
                                  <a:gd name="connsiteY36" fmla="*/ 86069 h 193981"/>
                                  <a:gd name="connsiteX37" fmla="*/ 242080 w 246067"/>
                                  <a:gd name="connsiteY37" fmla="*/ 87504 h 193981"/>
                                  <a:gd name="connsiteX38" fmla="*/ 243483 w 246067"/>
                                  <a:gd name="connsiteY38" fmla="*/ 88746 h 193981"/>
                                  <a:gd name="connsiteX39" fmla="*/ 244590 w 246067"/>
                                  <a:gd name="connsiteY39" fmla="*/ 89696 h 193981"/>
                                  <a:gd name="connsiteX40" fmla="*/ 245451 w 246067"/>
                                  <a:gd name="connsiteY40" fmla="*/ 90453 h 193981"/>
                                  <a:gd name="connsiteX41" fmla="*/ 246067 w 246067"/>
                                  <a:gd name="connsiteY41" fmla="*/ 90996 h 193981"/>
                                  <a:gd name="connsiteX42" fmla="*/ 242179 w 246067"/>
                                  <a:gd name="connsiteY42" fmla="*/ 91209 h 193981"/>
                                  <a:gd name="connsiteX43" fmla="*/ 238365 w 246067"/>
                                  <a:gd name="connsiteY43" fmla="*/ 91345 h 193981"/>
                                  <a:gd name="connsiteX44" fmla="*/ 234403 w 246067"/>
                                  <a:gd name="connsiteY44" fmla="*/ 91481 h 193981"/>
                                  <a:gd name="connsiteX45" fmla="*/ 230589 w 246067"/>
                                  <a:gd name="connsiteY45" fmla="*/ 91617 h 193981"/>
                                  <a:gd name="connsiteX46" fmla="*/ 226947 w 246067"/>
                                  <a:gd name="connsiteY46" fmla="*/ 91675 h 193981"/>
                                  <a:gd name="connsiteX47" fmla="*/ 223404 w 246067"/>
                                  <a:gd name="connsiteY47" fmla="*/ 91753 h 193981"/>
                                  <a:gd name="connsiteX48" fmla="*/ 220303 w 246067"/>
                                  <a:gd name="connsiteY48" fmla="*/ 91811 h 193981"/>
                                  <a:gd name="connsiteX49" fmla="*/ 217449 w 246067"/>
                                  <a:gd name="connsiteY49" fmla="*/ 91888 h 193981"/>
                                  <a:gd name="connsiteX50" fmla="*/ 215111 w 246067"/>
                                  <a:gd name="connsiteY50" fmla="*/ 91966 h 193981"/>
                                  <a:gd name="connsiteX51" fmla="*/ 213290 w 246067"/>
                                  <a:gd name="connsiteY51" fmla="*/ 92102 h 193981"/>
                                  <a:gd name="connsiteX52" fmla="*/ 213290 w 246067"/>
                                  <a:gd name="connsiteY52" fmla="*/ 101199 h 193981"/>
                                  <a:gd name="connsiteX53" fmla="*/ 213290 w 246067"/>
                                  <a:gd name="connsiteY53" fmla="*/ 110452 h 193981"/>
                                  <a:gd name="connsiteX54" fmla="*/ 213290 w 246067"/>
                                  <a:gd name="connsiteY54" fmla="*/ 172061 h 193981"/>
                                  <a:gd name="connsiteX55" fmla="*/ 213290 w 246067"/>
                                  <a:gd name="connsiteY55" fmla="*/ 175707 h 193981"/>
                                  <a:gd name="connsiteX56" fmla="*/ 213118 w 246067"/>
                                  <a:gd name="connsiteY56" fmla="*/ 178772 h 193981"/>
                                  <a:gd name="connsiteX57" fmla="*/ 212872 w 246067"/>
                                  <a:gd name="connsiteY57" fmla="*/ 181527 h 193981"/>
                                  <a:gd name="connsiteX58" fmla="*/ 212355 w 246067"/>
                                  <a:gd name="connsiteY58" fmla="*/ 183913 h 193981"/>
                                  <a:gd name="connsiteX59" fmla="*/ 211666 w 246067"/>
                                  <a:gd name="connsiteY59" fmla="*/ 185969 h 193981"/>
                                  <a:gd name="connsiteX60" fmla="*/ 210707 w 246067"/>
                                  <a:gd name="connsiteY60" fmla="*/ 187676 h 193981"/>
                                  <a:gd name="connsiteX61" fmla="*/ 209403 w 246067"/>
                                  <a:gd name="connsiteY61" fmla="*/ 189189 h 193981"/>
                                  <a:gd name="connsiteX62" fmla="*/ 207926 w 246067"/>
                                  <a:gd name="connsiteY62" fmla="*/ 190411 h 193981"/>
                                  <a:gd name="connsiteX63" fmla="*/ 206031 w 246067"/>
                                  <a:gd name="connsiteY63" fmla="*/ 191439 h 193981"/>
                                  <a:gd name="connsiteX64" fmla="*/ 203866 w 246067"/>
                                  <a:gd name="connsiteY64" fmla="*/ 192273 h 193981"/>
                                  <a:gd name="connsiteX65" fmla="*/ 201282 w 246067"/>
                                  <a:gd name="connsiteY65" fmla="*/ 192894 h 193981"/>
                                  <a:gd name="connsiteX66" fmla="*/ 198428 w 246067"/>
                                  <a:gd name="connsiteY66" fmla="*/ 193360 h 193981"/>
                                  <a:gd name="connsiteX67" fmla="*/ 195057 w 246067"/>
                                  <a:gd name="connsiteY67" fmla="*/ 193767 h 193981"/>
                                  <a:gd name="connsiteX68" fmla="*/ 193507 w 246067"/>
                                  <a:gd name="connsiteY68" fmla="*/ 193903 h 193981"/>
                                  <a:gd name="connsiteX69" fmla="*/ 191513 w 246067"/>
                                  <a:gd name="connsiteY69" fmla="*/ 193981 h 193981"/>
                                  <a:gd name="connsiteX70" fmla="*/ 189176 w 246067"/>
                                  <a:gd name="connsiteY70" fmla="*/ 193981 h 193981"/>
                                  <a:gd name="connsiteX71" fmla="*/ 186494 w 246067"/>
                                  <a:gd name="connsiteY71" fmla="*/ 193981 h 193981"/>
                                  <a:gd name="connsiteX72" fmla="*/ 183812 w 246067"/>
                                  <a:gd name="connsiteY72" fmla="*/ 193903 h 193981"/>
                                  <a:gd name="connsiteX73" fmla="*/ 181129 w 246067"/>
                                  <a:gd name="connsiteY73" fmla="*/ 193845 h 193981"/>
                                  <a:gd name="connsiteX74" fmla="*/ 178620 w 246067"/>
                                  <a:gd name="connsiteY74" fmla="*/ 193845 h 193981"/>
                                  <a:gd name="connsiteX75" fmla="*/ 176282 w 246067"/>
                                  <a:gd name="connsiteY75" fmla="*/ 193767 h 193981"/>
                                  <a:gd name="connsiteX76" fmla="*/ 174486 w 246067"/>
                                  <a:gd name="connsiteY76" fmla="*/ 193767 h 193981"/>
                                  <a:gd name="connsiteX77" fmla="*/ 171459 w 246067"/>
                                  <a:gd name="connsiteY77" fmla="*/ 193709 h 193981"/>
                                  <a:gd name="connsiteX78" fmla="*/ 168678 w 246067"/>
                                  <a:gd name="connsiteY78" fmla="*/ 193573 h 193981"/>
                                  <a:gd name="connsiteX79" fmla="*/ 166439 w 246067"/>
                                  <a:gd name="connsiteY79" fmla="*/ 193224 h 193981"/>
                                  <a:gd name="connsiteX80" fmla="*/ 164545 w 246067"/>
                                  <a:gd name="connsiteY80" fmla="*/ 192681 h 193981"/>
                                  <a:gd name="connsiteX81" fmla="*/ 162970 w 246067"/>
                                  <a:gd name="connsiteY81" fmla="*/ 191924 h 193981"/>
                                  <a:gd name="connsiteX82" fmla="*/ 161690 w 246067"/>
                                  <a:gd name="connsiteY82" fmla="*/ 190896 h 193981"/>
                                  <a:gd name="connsiteX83" fmla="*/ 160632 w 246067"/>
                                  <a:gd name="connsiteY83" fmla="*/ 189597 h 193981"/>
                                  <a:gd name="connsiteX84" fmla="*/ 159771 w 246067"/>
                                  <a:gd name="connsiteY84" fmla="*/ 187889 h 193981"/>
                                  <a:gd name="connsiteX85" fmla="*/ 159082 w 246067"/>
                                  <a:gd name="connsiteY85" fmla="*/ 185891 h 193981"/>
                                  <a:gd name="connsiteX86" fmla="*/ 158664 w 246067"/>
                                  <a:gd name="connsiteY86" fmla="*/ 183506 h 193981"/>
                                  <a:gd name="connsiteX87" fmla="*/ 158319 w 246067"/>
                                  <a:gd name="connsiteY87" fmla="*/ 180693 h 193981"/>
                                  <a:gd name="connsiteX88" fmla="*/ 158048 w 246067"/>
                                  <a:gd name="connsiteY88" fmla="*/ 177415 h 193981"/>
                                  <a:gd name="connsiteX89" fmla="*/ 157876 w 246067"/>
                                  <a:gd name="connsiteY89" fmla="*/ 173651 h 193981"/>
                                  <a:gd name="connsiteX90" fmla="*/ 157802 w 246067"/>
                                  <a:gd name="connsiteY90" fmla="*/ 171188 h 193981"/>
                                  <a:gd name="connsiteX91" fmla="*/ 157802 w 246067"/>
                                  <a:gd name="connsiteY91" fmla="*/ 168433 h 193981"/>
                                  <a:gd name="connsiteX92" fmla="*/ 157704 w 246067"/>
                                  <a:gd name="connsiteY92" fmla="*/ 165426 h 193981"/>
                                  <a:gd name="connsiteX93" fmla="*/ 157605 w 246067"/>
                                  <a:gd name="connsiteY93" fmla="*/ 162284 h 193981"/>
                                  <a:gd name="connsiteX94" fmla="*/ 157605 w 246067"/>
                                  <a:gd name="connsiteY94" fmla="*/ 159064 h 193981"/>
                                  <a:gd name="connsiteX95" fmla="*/ 157532 w 246067"/>
                                  <a:gd name="connsiteY95" fmla="*/ 155630 h 193981"/>
                                  <a:gd name="connsiteX96" fmla="*/ 157532 w 246067"/>
                                  <a:gd name="connsiteY96" fmla="*/ 152275 h 193981"/>
                                  <a:gd name="connsiteX97" fmla="*/ 157433 w 246067"/>
                                  <a:gd name="connsiteY97" fmla="*/ 148783 h 193981"/>
                                  <a:gd name="connsiteX98" fmla="*/ 157433 w 246067"/>
                                  <a:gd name="connsiteY98" fmla="*/ 145427 h 193981"/>
                                  <a:gd name="connsiteX99" fmla="*/ 157433 w 246067"/>
                                  <a:gd name="connsiteY99" fmla="*/ 142149 h 193981"/>
                                  <a:gd name="connsiteX100" fmla="*/ 157433 w 246067"/>
                                  <a:gd name="connsiteY100" fmla="*/ 139006 h 193981"/>
                                  <a:gd name="connsiteX101" fmla="*/ 157433 w 246067"/>
                                  <a:gd name="connsiteY101" fmla="*/ 135922 h 193981"/>
                                  <a:gd name="connsiteX102" fmla="*/ 157433 w 246067"/>
                                  <a:gd name="connsiteY102" fmla="*/ 133187 h 193981"/>
                                  <a:gd name="connsiteX103" fmla="*/ 157433 w 246067"/>
                                  <a:gd name="connsiteY103" fmla="*/ 130646 h 193981"/>
                                  <a:gd name="connsiteX104" fmla="*/ 157433 w 246067"/>
                                  <a:gd name="connsiteY104" fmla="*/ 128318 h 193981"/>
                                  <a:gd name="connsiteX105" fmla="*/ 157433 w 246067"/>
                                  <a:gd name="connsiteY105" fmla="*/ 126398 h 193981"/>
                                  <a:gd name="connsiteX106" fmla="*/ 157433 w 246067"/>
                                  <a:gd name="connsiteY106" fmla="*/ 124826 h 193981"/>
                                  <a:gd name="connsiteX107" fmla="*/ 157532 w 246067"/>
                                  <a:gd name="connsiteY107" fmla="*/ 123721 h 193981"/>
                                  <a:gd name="connsiteX108" fmla="*/ 157532 w 246067"/>
                                  <a:gd name="connsiteY108" fmla="*/ 123042 h 193981"/>
                                  <a:gd name="connsiteX109" fmla="*/ 157532 w 246067"/>
                                  <a:gd name="connsiteY109" fmla="*/ 120714 h 193981"/>
                                  <a:gd name="connsiteX110" fmla="*/ 157187 w 246067"/>
                                  <a:gd name="connsiteY110" fmla="*/ 118658 h 193981"/>
                                  <a:gd name="connsiteX111" fmla="*/ 156572 w 246067"/>
                                  <a:gd name="connsiteY111" fmla="*/ 116873 h 193981"/>
                                  <a:gd name="connsiteX112" fmla="*/ 155637 w 246067"/>
                                  <a:gd name="connsiteY112" fmla="*/ 115302 h 193981"/>
                                  <a:gd name="connsiteX113" fmla="*/ 154407 w 246067"/>
                                  <a:gd name="connsiteY113" fmla="*/ 113944 h 193981"/>
                                  <a:gd name="connsiteX114" fmla="*/ 152955 w 246067"/>
                                  <a:gd name="connsiteY114" fmla="*/ 112702 h 193981"/>
                                  <a:gd name="connsiteX115" fmla="*/ 151306 w 246067"/>
                                  <a:gd name="connsiteY115" fmla="*/ 111674 h 193981"/>
                                  <a:gd name="connsiteX116" fmla="*/ 149411 w 246067"/>
                                  <a:gd name="connsiteY116" fmla="*/ 110782 h 193981"/>
                                  <a:gd name="connsiteX117" fmla="*/ 147320 w 246067"/>
                                  <a:gd name="connsiteY117" fmla="*/ 110103 h 193981"/>
                                  <a:gd name="connsiteX118" fmla="*/ 145081 w 246067"/>
                                  <a:gd name="connsiteY118" fmla="*/ 109482 h 193981"/>
                                  <a:gd name="connsiteX119" fmla="*/ 142743 w 246067"/>
                                  <a:gd name="connsiteY119" fmla="*/ 108997 h 193981"/>
                                  <a:gd name="connsiteX120" fmla="*/ 140233 w 246067"/>
                                  <a:gd name="connsiteY120" fmla="*/ 108668 h 193981"/>
                                  <a:gd name="connsiteX121" fmla="*/ 137551 w 246067"/>
                                  <a:gd name="connsiteY121" fmla="*/ 108396 h 193981"/>
                                  <a:gd name="connsiteX122" fmla="*/ 134967 w 246067"/>
                                  <a:gd name="connsiteY122" fmla="*/ 108260 h 193981"/>
                                  <a:gd name="connsiteX123" fmla="*/ 132187 w 246067"/>
                                  <a:gd name="connsiteY123" fmla="*/ 108125 h 193981"/>
                                  <a:gd name="connsiteX124" fmla="*/ 129357 w 246067"/>
                                  <a:gd name="connsiteY124" fmla="*/ 108047 h 193981"/>
                                  <a:gd name="connsiteX125" fmla="*/ 126503 w 246067"/>
                                  <a:gd name="connsiteY125" fmla="*/ 107989 h 193981"/>
                                  <a:gd name="connsiteX126" fmla="*/ 123722 w 246067"/>
                                  <a:gd name="connsiteY126" fmla="*/ 107989 h 193981"/>
                                  <a:gd name="connsiteX127" fmla="*/ 120868 w 246067"/>
                                  <a:gd name="connsiteY127" fmla="*/ 107989 h 193981"/>
                                  <a:gd name="connsiteX128" fmla="*/ 117669 w 246067"/>
                                  <a:gd name="connsiteY128" fmla="*/ 108047 h 193981"/>
                                  <a:gd name="connsiteX129" fmla="*/ 114470 w 246067"/>
                                  <a:gd name="connsiteY129" fmla="*/ 108125 h 193981"/>
                                  <a:gd name="connsiteX130" fmla="*/ 111443 w 246067"/>
                                  <a:gd name="connsiteY130" fmla="*/ 108318 h 193981"/>
                                  <a:gd name="connsiteX131" fmla="*/ 108343 w 246067"/>
                                  <a:gd name="connsiteY131" fmla="*/ 108590 h 193981"/>
                                  <a:gd name="connsiteX132" fmla="*/ 105488 w 246067"/>
                                  <a:gd name="connsiteY132" fmla="*/ 108939 h 193981"/>
                                  <a:gd name="connsiteX133" fmla="*/ 102708 w 246067"/>
                                  <a:gd name="connsiteY133" fmla="*/ 109424 h 193981"/>
                                  <a:gd name="connsiteX134" fmla="*/ 100026 w 246067"/>
                                  <a:gd name="connsiteY134" fmla="*/ 109967 h 193981"/>
                                  <a:gd name="connsiteX135" fmla="*/ 97614 w 246067"/>
                                  <a:gd name="connsiteY135" fmla="*/ 110724 h 193981"/>
                                  <a:gd name="connsiteX136" fmla="*/ 95375 w 246067"/>
                                  <a:gd name="connsiteY136" fmla="*/ 111539 h 193981"/>
                                  <a:gd name="connsiteX137" fmla="*/ 93382 w 246067"/>
                                  <a:gd name="connsiteY137" fmla="*/ 112508 h 193981"/>
                                  <a:gd name="connsiteX138" fmla="*/ 91463 w 246067"/>
                                  <a:gd name="connsiteY138" fmla="*/ 113672 h 193981"/>
                                  <a:gd name="connsiteX139" fmla="*/ 90011 w 246067"/>
                                  <a:gd name="connsiteY139" fmla="*/ 114894 h 193981"/>
                                  <a:gd name="connsiteX140" fmla="*/ 88879 w 246067"/>
                                  <a:gd name="connsiteY140" fmla="*/ 116330 h 193981"/>
                                  <a:gd name="connsiteX141" fmla="*/ 88018 w 246067"/>
                                  <a:gd name="connsiteY141" fmla="*/ 117979 h 193981"/>
                                  <a:gd name="connsiteX142" fmla="*/ 87501 w 246067"/>
                                  <a:gd name="connsiteY142" fmla="*/ 119686 h 193981"/>
                                  <a:gd name="connsiteX143" fmla="*/ 87329 w 246067"/>
                                  <a:gd name="connsiteY143" fmla="*/ 121742 h 193981"/>
                                  <a:gd name="connsiteX144" fmla="*/ 87501 w 246067"/>
                                  <a:gd name="connsiteY144" fmla="*/ 132838 h 193981"/>
                                  <a:gd name="connsiteX145" fmla="*/ 87402 w 246067"/>
                                  <a:gd name="connsiteY145" fmla="*/ 143992 h 193981"/>
                                  <a:gd name="connsiteX146" fmla="*/ 87329 w 246067"/>
                                  <a:gd name="connsiteY146" fmla="*/ 155087 h 193981"/>
                                  <a:gd name="connsiteX147" fmla="*/ 87402 w 246067"/>
                                  <a:gd name="connsiteY147" fmla="*/ 166183 h 193981"/>
                                  <a:gd name="connsiteX148" fmla="*/ 87747 w 246067"/>
                                  <a:gd name="connsiteY148" fmla="*/ 177337 h 193981"/>
                                  <a:gd name="connsiteX149" fmla="*/ 87747 w 246067"/>
                                  <a:gd name="connsiteY149" fmla="*/ 180072 h 193981"/>
                                  <a:gd name="connsiteX150" fmla="*/ 87575 w 246067"/>
                                  <a:gd name="connsiteY150" fmla="*/ 182555 h 193981"/>
                                  <a:gd name="connsiteX151" fmla="*/ 87230 w 246067"/>
                                  <a:gd name="connsiteY151" fmla="*/ 184669 h 193981"/>
                                  <a:gd name="connsiteX152" fmla="*/ 86541 w 246067"/>
                                  <a:gd name="connsiteY152" fmla="*/ 186454 h 193981"/>
                                  <a:gd name="connsiteX153" fmla="*/ 85606 w 246067"/>
                                  <a:gd name="connsiteY153" fmla="*/ 188025 h 193981"/>
                                  <a:gd name="connsiteX154" fmla="*/ 84376 w 246067"/>
                                  <a:gd name="connsiteY154" fmla="*/ 189461 h 193981"/>
                                  <a:gd name="connsiteX155" fmla="*/ 82924 w 246067"/>
                                  <a:gd name="connsiteY155" fmla="*/ 190566 h 193981"/>
                                  <a:gd name="connsiteX156" fmla="*/ 80931 w 246067"/>
                                  <a:gd name="connsiteY156" fmla="*/ 191439 h 193981"/>
                                  <a:gd name="connsiteX157" fmla="*/ 78667 w 246067"/>
                                  <a:gd name="connsiteY157" fmla="*/ 192196 h 193981"/>
                                  <a:gd name="connsiteX158" fmla="*/ 76083 w 246067"/>
                                  <a:gd name="connsiteY158" fmla="*/ 192739 h 193981"/>
                                  <a:gd name="connsiteX159" fmla="*/ 73057 w 246067"/>
                                  <a:gd name="connsiteY159" fmla="*/ 193224 h 193981"/>
                                  <a:gd name="connsiteX160" fmla="*/ 69513 w 246067"/>
                                  <a:gd name="connsiteY160" fmla="*/ 193496 h 193981"/>
                                  <a:gd name="connsiteX161" fmla="*/ 65699 w 246067"/>
                                  <a:gd name="connsiteY161" fmla="*/ 193709 h 193981"/>
                                  <a:gd name="connsiteX162" fmla="*/ 51870 w 246067"/>
                                  <a:gd name="connsiteY162" fmla="*/ 193709 h 193981"/>
                                  <a:gd name="connsiteX163" fmla="*/ 48598 w 246067"/>
                                  <a:gd name="connsiteY163" fmla="*/ 193631 h 193981"/>
                                  <a:gd name="connsiteX164" fmla="*/ 45645 w 246067"/>
                                  <a:gd name="connsiteY164" fmla="*/ 193360 h 193981"/>
                                  <a:gd name="connsiteX165" fmla="*/ 42889 w 246067"/>
                                  <a:gd name="connsiteY165" fmla="*/ 192894 h 193981"/>
                                  <a:gd name="connsiteX166" fmla="*/ 40453 w 246067"/>
                                  <a:gd name="connsiteY166" fmla="*/ 192138 h 193981"/>
                                  <a:gd name="connsiteX167" fmla="*/ 38386 w 246067"/>
                                  <a:gd name="connsiteY167" fmla="*/ 191245 h 193981"/>
                                  <a:gd name="connsiteX168" fmla="*/ 36565 w 246067"/>
                                  <a:gd name="connsiteY168" fmla="*/ 190081 h 193981"/>
                                  <a:gd name="connsiteX169" fmla="*/ 35113 w 246067"/>
                                  <a:gd name="connsiteY169" fmla="*/ 188646 h 193981"/>
                                  <a:gd name="connsiteX170" fmla="*/ 33809 w 246067"/>
                                  <a:gd name="connsiteY170" fmla="*/ 186997 h 193981"/>
                                  <a:gd name="connsiteX171" fmla="*/ 32849 w 246067"/>
                                  <a:gd name="connsiteY171" fmla="*/ 185077 h 193981"/>
                                  <a:gd name="connsiteX172" fmla="*/ 32259 w 246067"/>
                                  <a:gd name="connsiteY172" fmla="*/ 182962 h 193981"/>
                                  <a:gd name="connsiteX173" fmla="*/ 31914 w 246067"/>
                                  <a:gd name="connsiteY173" fmla="*/ 180499 h 193981"/>
                                  <a:gd name="connsiteX174" fmla="*/ 31816 w 246067"/>
                                  <a:gd name="connsiteY174" fmla="*/ 177744 h 193981"/>
                                  <a:gd name="connsiteX175" fmla="*/ 32160 w 246067"/>
                                  <a:gd name="connsiteY175" fmla="*/ 156465 h 193981"/>
                                  <a:gd name="connsiteX176" fmla="*/ 32160 w 246067"/>
                                  <a:gd name="connsiteY176" fmla="*/ 135088 h 193981"/>
                                  <a:gd name="connsiteX177" fmla="*/ 32087 w 246067"/>
                                  <a:gd name="connsiteY177" fmla="*/ 113808 h 193981"/>
                                  <a:gd name="connsiteX178" fmla="*/ 32087 w 246067"/>
                                  <a:gd name="connsiteY178" fmla="*/ 92431 h 193981"/>
                                  <a:gd name="connsiteX179" fmla="*/ 31988 w 246067"/>
                                  <a:gd name="connsiteY179" fmla="*/ 92509 h 193981"/>
                                  <a:gd name="connsiteX180" fmla="*/ 31299 w 246067"/>
                                  <a:gd name="connsiteY180" fmla="*/ 92509 h 193981"/>
                                  <a:gd name="connsiteX181" fmla="*/ 30093 w 246067"/>
                                  <a:gd name="connsiteY181" fmla="*/ 92567 h 193981"/>
                                  <a:gd name="connsiteX182" fmla="*/ 28543 w 246067"/>
                                  <a:gd name="connsiteY182" fmla="*/ 92567 h 193981"/>
                                  <a:gd name="connsiteX183" fmla="*/ 26624 w 246067"/>
                                  <a:gd name="connsiteY183" fmla="*/ 92567 h 193981"/>
                                  <a:gd name="connsiteX184" fmla="*/ 24286 w 246067"/>
                                  <a:gd name="connsiteY184" fmla="*/ 92645 h 193981"/>
                                  <a:gd name="connsiteX185" fmla="*/ 21776 w 246067"/>
                                  <a:gd name="connsiteY185" fmla="*/ 92645 h 193981"/>
                                  <a:gd name="connsiteX186" fmla="*/ 19193 w 246067"/>
                                  <a:gd name="connsiteY186" fmla="*/ 92645 h 193981"/>
                                  <a:gd name="connsiteX187" fmla="*/ 16511 w 246067"/>
                                  <a:gd name="connsiteY187" fmla="*/ 92645 h 193981"/>
                                  <a:gd name="connsiteX188" fmla="*/ 13755 w 246067"/>
                                  <a:gd name="connsiteY188" fmla="*/ 92645 h 193981"/>
                                  <a:gd name="connsiteX189" fmla="*/ 11146 w 246067"/>
                                  <a:gd name="connsiteY189" fmla="*/ 92567 h 193981"/>
                                  <a:gd name="connsiteX190" fmla="*/ 8636 w 246067"/>
                                  <a:gd name="connsiteY190" fmla="*/ 92567 h 193981"/>
                                  <a:gd name="connsiteX191" fmla="*/ 6323 w 246067"/>
                                  <a:gd name="connsiteY191" fmla="*/ 92567 h 193981"/>
                                  <a:gd name="connsiteX192" fmla="*/ 4158 w 246067"/>
                                  <a:gd name="connsiteY192" fmla="*/ 92567 h 193981"/>
                                  <a:gd name="connsiteX193" fmla="*/ 2509 w 246067"/>
                                  <a:gd name="connsiteY193" fmla="*/ 92567 h 193981"/>
                                  <a:gd name="connsiteX194" fmla="*/ 1131 w 246067"/>
                                  <a:gd name="connsiteY194" fmla="*/ 92567 h 193981"/>
                                  <a:gd name="connsiteX195" fmla="*/ 344 w 246067"/>
                                  <a:gd name="connsiteY195" fmla="*/ 92567 h 193981"/>
                                  <a:gd name="connsiteX196" fmla="*/ 0 w 246067"/>
                                  <a:gd name="connsiteY196" fmla="*/ 92567 h 193981"/>
                                  <a:gd name="connsiteX197" fmla="*/ 442 w 246067"/>
                                  <a:gd name="connsiteY197" fmla="*/ 92102 h 193981"/>
                                  <a:gd name="connsiteX198" fmla="*/ 1205 w 246067"/>
                                  <a:gd name="connsiteY198" fmla="*/ 91345 h 193981"/>
                                  <a:gd name="connsiteX199" fmla="*/ 2239 w 246067"/>
                                  <a:gd name="connsiteY199" fmla="*/ 90317 h 193981"/>
                                  <a:gd name="connsiteX200" fmla="*/ 3641 w 246067"/>
                                  <a:gd name="connsiteY200" fmla="*/ 89076 h 193981"/>
                                  <a:gd name="connsiteX201" fmla="*/ 5265 w 246067"/>
                                  <a:gd name="connsiteY201" fmla="*/ 87640 h 193981"/>
                                  <a:gd name="connsiteX202" fmla="*/ 7258 w 246067"/>
                                  <a:gd name="connsiteY202" fmla="*/ 85991 h 193981"/>
                                  <a:gd name="connsiteX203" fmla="*/ 9424 w 246067"/>
                                  <a:gd name="connsiteY203" fmla="*/ 84226 h 193981"/>
                                  <a:gd name="connsiteX204" fmla="*/ 11835 w 246067"/>
                                  <a:gd name="connsiteY204" fmla="*/ 82092 h 193981"/>
                                  <a:gd name="connsiteX205" fmla="*/ 14444 w 246067"/>
                                  <a:gd name="connsiteY205" fmla="*/ 79978 h 193981"/>
                                  <a:gd name="connsiteX206" fmla="*/ 17372 w 246067"/>
                                  <a:gd name="connsiteY206" fmla="*/ 77650 h 193981"/>
                                  <a:gd name="connsiteX207" fmla="*/ 20398 w 246067"/>
                                  <a:gd name="connsiteY207" fmla="*/ 75109 h 193981"/>
                                  <a:gd name="connsiteX208" fmla="*/ 23524 w 246067"/>
                                  <a:gd name="connsiteY208" fmla="*/ 72510 h 193981"/>
                                  <a:gd name="connsiteX209" fmla="*/ 26968 w 246067"/>
                                  <a:gd name="connsiteY209" fmla="*/ 69774 h 193981"/>
                                  <a:gd name="connsiteX210" fmla="*/ 30438 w 246067"/>
                                  <a:gd name="connsiteY210" fmla="*/ 66904 h 193981"/>
                                  <a:gd name="connsiteX211" fmla="*/ 34055 w 246067"/>
                                  <a:gd name="connsiteY211" fmla="*/ 63955 h 193981"/>
                                  <a:gd name="connsiteX212" fmla="*/ 37869 w 246067"/>
                                  <a:gd name="connsiteY212" fmla="*/ 61007 h 193981"/>
                                  <a:gd name="connsiteX213" fmla="*/ 41683 w 246067"/>
                                  <a:gd name="connsiteY213" fmla="*/ 57864 h 193981"/>
                                  <a:gd name="connsiteX214" fmla="*/ 45645 w 246067"/>
                                  <a:gd name="connsiteY214" fmla="*/ 54780 h 193981"/>
                                  <a:gd name="connsiteX215" fmla="*/ 49631 w 246067"/>
                                  <a:gd name="connsiteY215" fmla="*/ 51560 h 193981"/>
                                  <a:gd name="connsiteX216" fmla="*/ 53691 w 246067"/>
                                  <a:gd name="connsiteY216" fmla="*/ 48340 h 193981"/>
                                  <a:gd name="connsiteX217" fmla="*/ 57751 w 246067"/>
                                  <a:gd name="connsiteY217" fmla="*/ 45197 h 193981"/>
                                  <a:gd name="connsiteX218" fmla="*/ 61738 w 246067"/>
                                  <a:gd name="connsiteY218" fmla="*/ 41899 h 193981"/>
                                  <a:gd name="connsiteX219" fmla="*/ 65872 w 246067"/>
                                  <a:gd name="connsiteY219" fmla="*/ 38757 h 193981"/>
                                  <a:gd name="connsiteX220" fmla="*/ 69956 w 246067"/>
                                  <a:gd name="connsiteY220" fmla="*/ 35459 h 193981"/>
                                  <a:gd name="connsiteX221" fmla="*/ 74016 w 246067"/>
                                  <a:gd name="connsiteY221" fmla="*/ 32394 h 193981"/>
                                  <a:gd name="connsiteX222" fmla="*/ 77904 w 246067"/>
                                  <a:gd name="connsiteY222" fmla="*/ 29232 h 193981"/>
                                  <a:gd name="connsiteX223" fmla="*/ 81792 w 246067"/>
                                  <a:gd name="connsiteY223" fmla="*/ 26226 h 193981"/>
                                  <a:gd name="connsiteX224" fmla="*/ 85680 w 246067"/>
                                  <a:gd name="connsiteY224" fmla="*/ 23277 h 193981"/>
                                  <a:gd name="connsiteX225" fmla="*/ 89322 w 246067"/>
                                  <a:gd name="connsiteY225" fmla="*/ 20329 h 193981"/>
                                  <a:gd name="connsiteX226" fmla="*/ 93037 w 246067"/>
                                  <a:gd name="connsiteY226" fmla="*/ 17594 h 193981"/>
                                  <a:gd name="connsiteX227" fmla="*/ 96482 w 246067"/>
                                  <a:gd name="connsiteY227" fmla="*/ 14936 h 193981"/>
                                  <a:gd name="connsiteX228" fmla="*/ 99780 w 246067"/>
                                  <a:gd name="connsiteY228" fmla="*/ 12317 h 193981"/>
                                  <a:gd name="connsiteX229" fmla="*/ 102979 w 246067"/>
                                  <a:gd name="connsiteY229" fmla="*/ 9931 h 193981"/>
                                  <a:gd name="connsiteX230" fmla="*/ 105907 w 246067"/>
                                  <a:gd name="connsiteY230" fmla="*/ 7662 h 193981"/>
                                  <a:gd name="connsiteX231" fmla="*/ 108687 w 246067"/>
                                  <a:gd name="connsiteY231" fmla="*/ 5547 h 193981"/>
                                  <a:gd name="connsiteX232" fmla="*/ 111271 w 246067"/>
                                  <a:gd name="connsiteY232" fmla="*/ 3763 h 193981"/>
                                  <a:gd name="connsiteX233" fmla="*/ 113707 w 246067"/>
                                  <a:gd name="connsiteY233" fmla="*/ 2327 h 193981"/>
                                  <a:gd name="connsiteX234" fmla="*/ 116020 w 246067"/>
                                  <a:gd name="connsiteY234" fmla="*/ 1241 h 193981"/>
                                  <a:gd name="connsiteX235" fmla="*/ 118185 w 246067"/>
                                  <a:gd name="connsiteY235" fmla="*/ 484 h 193981"/>
                                  <a:gd name="connsiteX236" fmla="*/ 120351 w 246067"/>
                                  <a:gd name="connsiteY236" fmla="*/ 77 h 193981"/>
                                  <a:gd name="connsiteX237" fmla="*/ 122590 w 246067"/>
                                  <a:gd name="connsiteY237" fmla="*/ 0 h 1939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Lst>
                                <a:rect l="l" t="t" r="r" b="b"/>
                                <a:pathLst>
                                  <a:path w="246067" h="193981" fill="none" extrusionOk="0">
                                    <a:moveTo>
                                      <a:pt x="122590" y="0"/>
                                    </a:moveTo>
                                    <a:cubicBezTo>
                                      <a:pt x="123236" y="-31"/>
                                      <a:pt x="124024" y="161"/>
                                      <a:pt x="124755" y="213"/>
                                    </a:cubicBezTo>
                                    <a:cubicBezTo>
                                      <a:pt x="125201" y="421"/>
                                      <a:pt x="125854" y="552"/>
                                      <a:pt x="126921" y="756"/>
                                    </a:cubicBezTo>
                                    <a:cubicBezTo>
                                      <a:pt x="127634" y="1081"/>
                                      <a:pt x="128340" y="1285"/>
                                      <a:pt x="129086" y="1571"/>
                                    </a:cubicBezTo>
                                    <a:cubicBezTo>
                                      <a:pt x="130088" y="1923"/>
                                      <a:pt x="130903" y="2366"/>
                                      <a:pt x="131424" y="2676"/>
                                    </a:cubicBezTo>
                                    <a:cubicBezTo>
                                      <a:pt x="132355" y="3217"/>
                                      <a:pt x="132599" y="3447"/>
                                      <a:pt x="133762" y="4112"/>
                                    </a:cubicBezTo>
                                    <a:cubicBezTo>
                                      <a:pt x="134595" y="4696"/>
                                      <a:pt x="135207" y="5175"/>
                                      <a:pt x="136173" y="5819"/>
                                    </a:cubicBezTo>
                                    <a:cubicBezTo>
                                      <a:pt x="137137" y="6504"/>
                                      <a:pt x="138197" y="7324"/>
                                      <a:pt x="138954" y="7875"/>
                                    </a:cubicBezTo>
                                    <a:cubicBezTo>
                                      <a:pt x="139608" y="8344"/>
                                      <a:pt x="141278" y="9354"/>
                                      <a:pt x="141980" y="10067"/>
                                    </a:cubicBezTo>
                                    <a:cubicBezTo>
                                      <a:pt x="143207" y="11024"/>
                                      <a:pt x="144219" y="11686"/>
                                      <a:pt x="145081" y="12395"/>
                                    </a:cubicBezTo>
                                    <a:cubicBezTo>
                                      <a:pt x="146320" y="13242"/>
                                      <a:pt x="147647" y="14154"/>
                                      <a:pt x="148452" y="14936"/>
                                    </a:cubicBezTo>
                                    <a:cubicBezTo>
                                      <a:pt x="149652" y="16089"/>
                                      <a:pt x="151072" y="16864"/>
                                      <a:pt x="151921" y="17535"/>
                                    </a:cubicBezTo>
                                    <a:cubicBezTo>
                                      <a:pt x="153473" y="18523"/>
                                      <a:pt x="154200" y="19360"/>
                                      <a:pt x="155538" y="20193"/>
                                    </a:cubicBezTo>
                                    <a:cubicBezTo>
                                      <a:pt x="156889" y="21486"/>
                                      <a:pt x="158141" y="22113"/>
                                      <a:pt x="159254" y="23083"/>
                                    </a:cubicBezTo>
                                    <a:cubicBezTo>
                                      <a:pt x="160998" y="24560"/>
                                      <a:pt x="161905" y="25163"/>
                                      <a:pt x="163068" y="25954"/>
                                    </a:cubicBezTo>
                                    <a:cubicBezTo>
                                      <a:pt x="163912" y="26616"/>
                                      <a:pt x="165781" y="28282"/>
                                      <a:pt x="166956" y="28903"/>
                                    </a:cubicBezTo>
                                    <a:cubicBezTo>
                                      <a:pt x="168471" y="29891"/>
                                      <a:pt x="169746" y="31057"/>
                                      <a:pt x="170942" y="31968"/>
                                    </a:cubicBezTo>
                                    <a:cubicBezTo>
                                      <a:pt x="172101" y="32791"/>
                                      <a:pt x="174097" y="34488"/>
                                      <a:pt x="175002" y="35052"/>
                                    </a:cubicBezTo>
                                    <a:cubicBezTo>
                                      <a:pt x="176098" y="36226"/>
                                      <a:pt x="177096" y="36959"/>
                                      <a:pt x="179062" y="38214"/>
                                    </a:cubicBezTo>
                                    <a:cubicBezTo>
                                      <a:pt x="180938" y="39424"/>
                                      <a:pt x="181074" y="39803"/>
                                      <a:pt x="183123" y="41279"/>
                                    </a:cubicBezTo>
                                    <a:cubicBezTo>
                                      <a:pt x="184973" y="42893"/>
                                      <a:pt x="185450" y="43372"/>
                                      <a:pt x="187183" y="44441"/>
                                    </a:cubicBezTo>
                                    <a:cubicBezTo>
                                      <a:pt x="189136" y="45855"/>
                                      <a:pt x="189679" y="46624"/>
                                      <a:pt x="191341" y="47583"/>
                                    </a:cubicBezTo>
                                    <a:cubicBezTo>
                                      <a:pt x="192333" y="48458"/>
                                      <a:pt x="193920" y="49817"/>
                                      <a:pt x="195303" y="50745"/>
                                    </a:cubicBezTo>
                                    <a:cubicBezTo>
                                      <a:pt x="196618" y="51448"/>
                                      <a:pt x="198538" y="52970"/>
                                      <a:pt x="199388" y="53887"/>
                                    </a:cubicBezTo>
                                    <a:cubicBezTo>
                                      <a:pt x="200609" y="54731"/>
                                      <a:pt x="201506" y="55651"/>
                                      <a:pt x="203275" y="56894"/>
                                    </a:cubicBezTo>
                                    <a:cubicBezTo>
                                      <a:pt x="205214" y="58286"/>
                                      <a:pt x="206300" y="59022"/>
                                      <a:pt x="207237" y="59920"/>
                                    </a:cubicBezTo>
                                    <a:cubicBezTo>
                                      <a:pt x="208006" y="60760"/>
                                      <a:pt x="210227" y="62083"/>
                                      <a:pt x="210953" y="62849"/>
                                    </a:cubicBezTo>
                                    <a:cubicBezTo>
                                      <a:pt x="212168" y="64112"/>
                                      <a:pt x="213262" y="64704"/>
                                      <a:pt x="214595" y="65740"/>
                                    </a:cubicBezTo>
                                    <a:cubicBezTo>
                                      <a:pt x="215944" y="67011"/>
                                      <a:pt x="217163" y="67739"/>
                                      <a:pt x="218236" y="68533"/>
                                    </a:cubicBezTo>
                                    <a:cubicBezTo>
                                      <a:pt x="219810" y="69710"/>
                                      <a:pt x="220170" y="70066"/>
                                      <a:pt x="221607" y="71210"/>
                                    </a:cubicBezTo>
                                    <a:cubicBezTo>
                                      <a:pt x="222601" y="72146"/>
                                      <a:pt x="223882" y="72578"/>
                                      <a:pt x="224880" y="73751"/>
                                    </a:cubicBezTo>
                                    <a:cubicBezTo>
                                      <a:pt x="226092" y="74649"/>
                                      <a:pt x="226613" y="75031"/>
                                      <a:pt x="228005" y="76215"/>
                                    </a:cubicBezTo>
                                    <a:cubicBezTo>
                                      <a:pt x="228574" y="76817"/>
                                      <a:pt x="229838" y="77501"/>
                                      <a:pt x="230933" y="78542"/>
                                    </a:cubicBezTo>
                                    <a:cubicBezTo>
                                      <a:pt x="232164" y="79624"/>
                                      <a:pt x="232764" y="79976"/>
                                      <a:pt x="233616" y="80657"/>
                                    </a:cubicBezTo>
                                    <a:cubicBezTo>
                                      <a:pt x="234560" y="81511"/>
                                      <a:pt x="234846" y="81781"/>
                                      <a:pt x="236125" y="82655"/>
                                    </a:cubicBezTo>
                                    <a:cubicBezTo>
                                      <a:pt x="236950" y="83306"/>
                                      <a:pt x="237497" y="83874"/>
                                      <a:pt x="238365" y="84498"/>
                                    </a:cubicBezTo>
                                    <a:cubicBezTo>
                                      <a:pt x="238866" y="84826"/>
                                      <a:pt x="239890" y="85831"/>
                                      <a:pt x="240358" y="86069"/>
                                    </a:cubicBezTo>
                                    <a:cubicBezTo>
                                      <a:pt x="240828" y="86393"/>
                                      <a:pt x="241363" y="86960"/>
                                      <a:pt x="242080" y="87504"/>
                                    </a:cubicBezTo>
                                    <a:cubicBezTo>
                                      <a:pt x="242444" y="88015"/>
                                      <a:pt x="243004" y="88325"/>
                                      <a:pt x="243483" y="88746"/>
                                    </a:cubicBezTo>
                                    <a:cubicBezTo>
                                      <a:pt x="243846" y="89043"/>
                                      <a:pt x="244263" y="89391"/>
                                      <a:pt x="244590" y="89696"/>
                                    </a:cubicBezTo>
                                    <a:cubicBezTo>
                                      <a:pt x="244907" y="89924"/>
                                      <a:pt x="245194" y="90244"/>
                                      <a:pt x="245451" y="90453"/>
                                    </a:cubicBezTo>
                                    <a:cubicBezTo>
                                      <a:pt x="245640" y="90617"/>
                                      <a:pt x="245964" y="90852"/>
                                      <a:pt x="246067" y="90996"/>
                                    </a:cubicBezTo>
                                    <a:cubicBezTo>
                                      <a:pt x="245098" y="90925"/>
                                      <a:pt x="244122" y="91125"/>
                                      <a:pt x="242179" y="91209"/>
                                    </a:cubicBezTo>
                                    <a:cubicBezTo>
                                      <a:pt x="240292" y="91121"/>
                                      <a:pt x="239568" y="91153"/>
                                      <a:pt x="238365" y="91345"/>
                                    </a:cubicBezTo>
                                    <a:cubicBezTo>
                                      <a:pt x="236533" y="91452"/>
                                      <a:pt x="235608" y="91604"/>
                                      <a:pt x="234403" y="91481"/>
                                    </a:cubicBezTo>
                                    <a:cubicBezTo>
                                      <a:pt x="233429" y="91491"/>
                                      <a:pt x="231872" y="91631"/>
                                      <a:pt x="230589" y="91617"/>
                                    </a:cubicBezTo>
                                    <a:cubicBezTo>
                                      <a:pt x="229279" y="91474"/>
                                      <a:pt x="228638" y="91799"/>
                                      <a:pt x="226947" y="91675"/>
                                    </a:cubicBezTo>
                                    <a:cubicBezTo>
                                      <a:pt x="226075" y="91539"/>
                                      <a:pt x="224743" y="91836"/>
                                      <a:pt x="223404" y="91753"/>
                                    </a:cubicBezTo>
                                    <a:cubicBezTo>
                                      <a:pt x="222460" y="91644"/>
                                      <a:pt x="221037" y="91655"/>
                                      <a:pt x="220303" y="91811"/>
                                    </a:cubicBezTo>
                                    <a:cubicBezTo>
                                      <a:pt x="219178" y="91890"/>
                                      <a:pt x="218872" y="91878"/>
                                      <a:pt x="217449" y="91888"/>
                                    </a:cubicBezTo>
                                    <a:cubicBezTo>
                                      <a:pt x="216313" y="92014"/>
                                      <a:pt x="215930" y="91907"/>
                                      <a:pt x="215111" y="91966"/>
                                    </a:cubicBezTo>
                                    <a:cubicBezTo>
                                      <a:pt x="214462" y="92009"/>
                                      <a:pt x="213936" y="92047"/>
                                      <a:pt x="213290" y="92102"/>
                                    </a:cubicBezTo>
                                    <a:cubicBezTo>
                                      <a:pt x="213191" y="95797"/>
                                      <a:pt x="212852" y="98054"/>
                                      <a:pt x="213290" y="101199"/>
                                    </a:cubicBezTo>
                                    <a:cubicBezTo>
                                      <a:pt x="212940" y="104698"/>
                                      <a:pt x="213005" y="108235"/>
                                      <a:pt x="213290" y="110452"/>
                                    </a:cubicBezTo>
                                    <a:cubicBezTo>
                                      <a:pt x="211726" y="126401"/>
                                      <a:pt x="213035" y="146876"/>
                                      <a:pt x="213290" y="172061"/>
                                    </a:cubicBezTo>
                                    <a:cubicBezTo>
                                      <a:pt x="213301" y="173330"/>
                                      <a:pt x="213210" y="174430"/>
                                      <a:pt x="213290" y="175707"/>
                                    </a:cubicBezTo>
                                    <a:cubicBezTo>
                                      <a:pt x="213147" y="176526"/>
                                      <a:pt x="213029" y="177580"/>
                                      <a:pt x="213118" y="178772"/>
                                    </a:cubicBezTo>
                                    <a:cubicBezTo>
                                      <a:pt x="213187" y="179618"/>
                                      <a:pt x="212954" y="180663"/>
                                      <a:pt x="212872" y="181527"/>
                                    </a:cubicBezTo>
                                    <a:cubicBezTo>
                                      <a:pt x="212608" y="182499"/>
                                      <a:pt x="212601" y="182894"/>
                                      <a:pt x="212355" y="183913"/>
                                    </a:cubicBezTo>
                                    <a:cubicBezTo>
                                      <a:pt x="212112" y="184601"/>
                                      <a:pt x="211856" y="185360"/>
                                      <a:pt x="211666" y="185969"/>
                                    </a:cubicBezTo>
                                    <a:cubicBezTo>
                                      <a:pt x="211300" y="186590"/>
                                      <a:pt x="211048" y="187083"/>
                                      <a:pt x="210707" y="187676"/>
                                    </a:cubicBezTo>
                                    <a:cubicBezTo>
                                      <a:pt x="210338" y="188267"/>
                                      <a:pt x="209980" y="188677"/>
                                      <a:pt x="209403" y="189189"/>
                                    </a:cubicBezTo>
                                    <a:cubicBezTo>
                                      <a:pt x="208892" y="189622"/>
                                      <a:pt x="208658" y="189851"/>
                                      <a:pt x="207926" y="190411"/>
                                    </a:cubicBezTo>
                                    <a:cubicBezTo>
                                      <a:pt x="207069" y="190980"/>
                                      <a:pt x="206430" y="191178"/>
                                      <a:pt x="206031" y="191439"/>
                                    </a:cubicBezTo>
                                    <a:cubicBezTo>
                                      <a:pt x="205066" y="191736"/>
                                      <a:pt x="204888" y="191929"/>
                                      <a:pt x="203866" y="192273"/>
                                    </a:cubicBezTo>
                                    <a:cubicBezTo>
                                      <a:pt x="202924" y="192449"/>
                                      <a:pt x="202407" y="192747"/>
                                      <a:pt x="201282" y="192894"/>
                                    </a:cubicBezTo>
                                    <a:cubicBezTo>
                                      <a:pt x="200157" y="193083"/>
                                      <a:pt x="199647" y="193161"/>
                                      <a:pt x="198428" y="193360"/>
                                    </a:cubicBezTo>
                                    <a:cubicBezTo>
                                      <a:pt x="197008" y="193431"/>
                                      <a:pt x="196628" y="193411"/>
                                      <a:pt x="195057" y="193767"/>
                                    </a:cubicBezTo>
                                    <a:cubicBezTo>
                                      <a:pt x="194556" y="193886"/>
                                      <a:pt x="193996" y="193820"/>
                                      <a:pt x="193507" y="193903"/>
                                    </a:cubicBezTo>
                                    <a:cubicBezTo>
                                      <a:pt x="192841" y="194030"/>
                                      <a:pt x="192243" y="194055"/>
                                      <a:pt x="191513" y="193981"/>
                                    </a:cubicBezTo>
                                    <a:cubicBezTo>
                                      <a:pt x="190374" y="193931"/>
                                      <a:pt x="189726" y="193999"/>
                                      <a:pt x="189176" y="193981"/>
                                    </a:cubicBezTo>
                                    <a:cubicBezTo>
                                      <a:pt x="188001" y="193989"/>
                                      <a:pt x="187159" y="194101"/>
                                      <a:pt x="186494" y="193981"/>
                                    </a:cubicBezTo>
                                    <a:cubicBezTo>
                                      <a:pt x="185656" y="193970"/>
                                      <a:pt x="184554" y="193897"/>
                                      <a:pt x="183812" y="193903"/>
                                    </a:cubicBezTo>
                                    <a:cubicBezTo>
                                      <a:pt x="182866" y="193863"/>
                                      <a:pt x="181991" y="193973"/>
                                      <a:pt x="181129" y="193845"/>
                                    </a:cubicBezTo>
                                    <a:cubicBezTo>
                                      <a:pt x="180084" y="193749"/>
                                      <a:pt x="179601" y="193851"/>
                                      <a:pt x="178620" y="193845"/>
                                    </a:cubicBezTo>
                                    <a:cubicBezTo>
                                      <a:pt x="178044" y="193856"/>
                                      <a:pt x="177387" y="193897"/>
                                      <a:pt x="176282" y="193767"/>
                                    </a:cubicBezTo>
                                    <a:cubicBezTo>
                                      <a:pt x="175758" y="193825"/>
                                      <a:pt x="175243" y="193705"/>
                                      <a:pt x="174486" y="193767"/>
                                    </a:cubicBezTo>
                                    <a:cubicBezTo>
                                      <a:pt x="173731" y="193795"/>
                                      <a:pt x="172296" y="193777"/>
                                      <a:pt x="171459" y="193709"/>
                                    </a:cubicBezTo>
                                    <a:cubicBezTo>
                                      <a:pt x="170817" y="193599"/>
                                      <a:pt x="169338" y="193612"/>
                                      <a:pt x="168678" y="193573"/>
                                    </a:cubicBezTo>
                                    <a:cubicBezTo>
                                      <a:pt x="168220" y="193443"/>
                                      <a:pt x="167440" y="193480"/>
                                      <a:pt x="166439" y="193224"/>
                                    </a:cubicBezTo>
                                    <a:cubicBezTo>
                                      <a:pt x="165885" y="193089"/>
                                      <a:pt x="165194" y="192885"/>
                                      <a:pt x="164545" y="192681"/>
                                    </a:cubicBezTo>
                                    <a:cubicBezTo>
                                      <a:pt x="164007" y="192337"/>
                                      <a:pt x="163536" y="192180"/>
                                      <a:pt x="162970" y="191924"/>
                                    </a:cubicBezTo>
                                    <a:cubicBezTo>
                                      <a:pt x="162578" y="191500"/>
                                      <a:pt x="162120" y="191224"/>
                                      <a:pt x="161690" y="190896"/>
                                    </a:cubicBezTo>
                                    <a:cubicBezTo>
                                      <a:pt x="161480" y="190486"/>
                                      <a:pt x="160955" y="189954"/>
                                      <a:pt x="160632" y="189597"/>
                                    </a:cubicBezTo>
                                    <a:cubicBezTo>
                                      <a:pt x="160390" y="189054"/>
                                      <a:pt x="159953" y="188423"/>
                                      <a:pt x="159771" y="187889"/>
                                    </a:cubicBezTo>
                                    <a:cubicBezTo>
                                      <a:pt x="159648" y="187128"/>
                                      <a:pt x="159227" y="186684"/>
                                      <a:pt x="159082" y="185891"/>
                                    </a:cubicBezTo>
                                    <a:cubicBezTo>
                                      <a:pt x="158907" y="185168"/>
                                      <a:pt x="159008" y="184296"/>
                                      <a:pt x="158664" y="183506"/>
                                    </a:cubicBezTo>
                                    <a:cubicBezTo>
                                      <a:pt x="158542" y="182550"/>
                                      <a:pt x="158451" y="181717"/>
                                      <a:pt x="158319" y="180693"/>
                                    </a:cubicBezTo>
                                    <a:cubicBezTo>
                                      <a:pt x="158237" y="179537"/>
                                      <a:pt x="158074" y="178583"/>
                                      <a:pt x="158048" y="177415"/>
                                    </a:cubicBezTo>
                                    <a:cubicBezTo>
                                      <a:pt x="157843" y="176078"/>
                                      <a:pt x="158033" y="175039"/>
                                      <a:pt x="157876" y="173651"/>
                                    </a:cubicBezTo>
                                    <a:cubicBezTo>
                                      <a:pt x="157821" y="172868"/>
                                      <a:pt x="157955" y="172116"/>
                                      <a:pt x="157802" y="171188"/>
                                    </a:cubicBezTo>
                                    <a:cubicBezTo>
                                      <a:pt x="157911" y="170364"/>
                                      <a:pt x="157847" y="169520"/>
                                      <a:pt x="157802" y="168433"/>
                                    </a:cubicBezTo>
                                    <a:cubicBezTo>
                                      <a:pt x="157754" y="167505"/>
                                      <a:pt x="157656" y="166427"/>
                                      <a:pt x="157704" y="165426"/>
                                    </a:cubicBezTo>
                                    <a:cubicBezTo>
                                      <a:pt x="157654" y="164284"/>
                                      <a:pt x="157390" y="163268"/>
                                      <a:pt x="157605" y="162284"/>
                                    </a:cubicBezTo>
                                    <a:cubicBezTo>
                                      <a:pt x="157489" y="160826"/>
                                      <a:pt x="157538" y="160262"/>
                                      <a:pt x="157605" y="159064"/>
                                    </a:cubicBezTo>
                                    <a:cubicBezTo>
                                      <a:pt x="157383" y="157712"/>
                                      <a:pt x="157657" y="156707"/>
                                      <a:pt x="157532" y="155630"/>
                                    </a:cubicBezTo>
                                    <a:cubicBezTo>
                                      <a:pt x="157398" y="154240"/>
                                      <a:pt x="157383" y="153636"/>
                                      <a:pt x="157532" y="152275"/>
                                    </a:cubicBezTo>
                                    <a:cubicBezTo>
                                      <a:pt x="157577" y="151244"/>
                                      <a:pt x="157436" y="149969"/>
                                      <a:pt x="157433" y="148783"/>
                                    </a:cubicBezTo>
                                    <a:cubicBezTo>
                                      <a:pt x="157419" y="147961"/>
                                      <a:pt x="157545" y="146383"/>
                                      <a:pt x="157433" y="145427"/>
                                    </a:cubicBezTo>
                                    <a:cubicBezTo>
                                      <a:pt x="157290" y="144031"/>
                                      <a:pt x="157316" y="143284"/>
                                      <a:pt x="157433" y="142149"/>
                                    </a:cubicBezTo>
                                    <a:cubicBezTo>
                                      <a:pt x="157491" y="141174"/>
                                      <a:pt x="157393" y="139826"/>
                                      <a:pt x="157433" y="139006"/>
                                    </a:cubicBezTo>
                                    <a:cubicBezTo>
                                      <a:pt x="157312" y="138326"/>
                                      <a:pt x="157540" y="137447"/>
                                      <a:pt x="157433" y="135922"/>
                                    </a:cubicBezTo>
                                    <a:cubicBezTo>
                                      <a:pt x="157535" y="134819"/>
                                      <a:pt x="157522" y="134395"/>
                                      <a:pt x="157433" y="133187"/>
                                    </a:cubicBezTo>
                                    <a:cubicBezTo>
                                      <a:pt x="157351" y="132652"/>
                                      <a:pt x="157456" y="131565"/>
                                      <a:pt x="157433" y="130646"/>
                                    </a:cubicBezTo>
                                    <a:cubicBezTo>
                                      <a:pt x="157508" y="129849"/>
                                      <a:pt x="157378" y="129112"/>
                                      <a:pt x="157433" y="128318"/>
                                    </a:cubicBezTo>
                                    <a:cubicBezTo>
                                      <a:pt x="157412" y="127427"/>
                                      <a:pt x="157478" y="126964"/>
                                      <a:pt x="157433" y="126398"/>
                                    </a:cubicBezTo>
                                    <a:cubicBezTo>
                                      <a:pt x="157502" y="125935"/>
                                      <a:pt x="157450" y="125284"/>
                                      <a:pt x="157433" y="124826"/>
                                    </a:cubicBezTo>
                                    <a:cubicBezTo>
                                      <a:pt x="157451" y="124487"/>
                                      <a:pt x="157525" y="124095"/>
                                      <a:pt x="157532" y="123721"/>
                                    </a:cubicBezTo>
                                    <a:cubicBezTo>
                                      <a:pt x="157544" y="123518"/>
                                      <a:pt x="157503" y="123259"/>
                                      <a:pt x="157532" y="123042"/>
                                    </a:cubicBezTo>
                                    <a:cubicBezTo>
                                      <a:pt x="157583" y="122122"/>
                                      <a:pt x="157525" y="121486"/>
                                      <a:pt x="157532" y="120714"/>
                                    </a:cubicBezTo>
                                    <a:cubicBezTo>
                                      <a:pt x="157396" y="120068"/>
                                      <a:pt x="157258" y="119235"/>
                                      <a:pt x="157187" y="118658"/>
                                    </a:cubicBezTo>
                                    <a:cubicBezTo>
                                      <a:pt x="157135" y="118115"/>
                                      <a:pt x="156818" y="117490"/>
                                      <a:pt x="156572" y="116873"/>
                                    </a:cubicBezTo>
                                    <a:cubicBezTo>
                                      <a:pt x="156189" y="116302"/>
                                      <a:pt x="155968" y="115865"/>
                                      <a:pt x="155637" y="115302"/>
                                    </a:cubicBezTo>
                                    <a:cubicBezTo>
                                      <a:pt x="155325" y="114797"/>
                                      <a:pt x="154838" y="114353"/>
                                      <a:pt x="154407" y="113944"/>
                                    </a:cubicBezTo>
                                    <a:cubicBezTo>
                                      <a:pt x="153867" y="113429"/>
                                      <a:pt x="153471" y="113122"/>
                                      <a:pt x="152955" y="112702"/>
                                    </a:cubicBezTo>
                                    <a:cubicBezTo>
                                      <a:pt x="152453" y="112215"/>
                                      <a:pt x="151808" y="111889"/>
                                      <a:pt x="151306" y="111674"/>
                                    </a:cubicBezTo>
                                    <a:cubicBezTo>
                                      <a:pt x="150616" y="111528"/>
                                      <a:pt x="150100" y="110992"/>
                                      <a:pt x="149411" y="110782"/>
                                    </a:cubicBezTo>
                                    <a:cubicBezTo>
                                      <a:pt x="148568" y="110642"/>
                                      <a:pt x="147948" y="110290"/>
                                      <a:pt x="147320" y="110103"/>
                                    </a:cubicBezTo>
                                    <a:cubicBezTo>
                                      <a:pt x="146450" y="109755"/>
                                      <a:pt x="145763" y="109587"/>
                                      <a:pt x="145081" y="109482"/>
                                    </a:cubicBezTo>
                                    <a:cubicBezTo>
                                      <a:pt x="144283" y="109359"/>
                                      <a:pt x="143564" y="109210"/>
                                      <a:pt x="142743" y="108997"/>
                                    </a:cubicBezTo>
                                    <a:cubicBezTo>
                                      <a:pt x="141779" y="108770"/>
                                      <a:pt x="141180" y="108741"/>
                                      <a:pt x="140233" y="108668"/>
                                    </a:cubicBezTo>
                                    <a:cubicBezTo>
                                      <a:pt x="139039" y="108601"/>
                                      <a:pt x="138609" y="108425"/>
                                      <a:pt x="137551" y="108396"/>
                                    </a:cubicBezTo>
                                    <a:cubicBezTo>
                                      <a:pt x="136286" y="108234"/>
                                      <a:pt x="135983" y="108334"/>
                                      <a:pt x="134967" y="108260"/>
                                    </a:cubicBezTo>
                                    <a:cubicBezTo>
                                      <a:pt x="133839" y="108227"/>
                                      <a:pt x="133258" y="108108"/>
                                      <a:pt x="132187" y="108125"/>
                                    </a:cubicBezTo>
                                    <a:cubicBezTo>
                                      <a:pt x="130842" y="108020"/>
                                      <a:pt x="129980" y="107966"/>
                                      <a:pt x="129357" y="108047"/>
                                    </a:cubicBezTo>
                                    <a:cubicBezTo>
                                      <a:pt x="127964" y="107923"/>
                                      <a:pt x="127431" y="108008"/>
                                      <a:pt x="126503" y="107989"/>
                                    </a:cubicBezTo>
                                    <a:cubicBezTo>
                                      <a:pt x="125463" y="107943"/>
                                      <a:pt x="124997" y="108097"/>
                                      <a:pt x="123722" y="107989"/>
                                    </a:cubicBezTo>
                                    <a:cubicBezTo>
                                      <a:pt x="122336" y="108087"/>
                                      <a:pt x="122226" y="108004"/>
                                      <a:pt x="120868" y="107989"/>
                                    </a:cubicBezTo>
                                    <a:cubicBezTo>
                                      <a:pt x="119477" y="108146"/>
                                      <a:pt x="118571" y="108166"/>
                                      <a:pt x="117669" y="108047"/>
                                    </a:cubicBezTo>
                                    <a:cubicBezTo>
                                      <a:pt x="116221" y="108045"/>
                                      <a:pt x="115199" y="108253"/>
                                      <a:pt x="114470" y="108125"/>
                                    </a:cubicBezTo>
                                    <a:cubicBezTo>
                                      <a:pt x="113063" y="108297"/>
                                      <a:pt x="112501" y="108114"/>
                                      <a:pt x="111443" y="108318"/>
                                    </a:cubicBezTo>
                                    <a:cubicBezTo>
                                      <a:pt x="110297" y="108394"/>
                                      <a:pt x="109234" y="108602"/>
                                      <a:pt x="108343" y="108590"/>
                                    </a:cubicBezTo>
                                    <a:cubicBezTo>
                                      <a:pt x="107695" y="108717"/>
                                      <a:pt x="106363" y="108945"/>
                                      <a:pt x="105488" y="108939"/>
                                    </a:cubicBezTo>
                                    <a:cubicBezTo>
                                      <a:pt x="104765" y="108937"/>
                                      <a:pt x="103439" y="109230"/>
                                      <a:pt x="102708" y="109424"/>
                                    </a:cubicBezTo>
                                    <a:cubicBezTo>
                                      <a:pt x="102092" y="109511"/>
                                      <a:pt x="101269" y="109606"/>
                                      <a:pt x="100026" y="109967"/>
                                    </a:cubicBezTo>
                                    <a:cubicBezTo>
                                      <a:pt x="99244" y="110297"/>
                                      <a:pt x="98527" y="110528"/>
                                      <a:pt x="97614" y="110724"/>
                                    </a:cubicBezTo>
                                    <a:cubicBezTo>
                                      <a:pt x="97064" y="110810"/>
                                      <a:pt x="96503" y="111180"/>
                                      <a:pt x="95375" y="111539"/>
                                    </a:cubicBezTo>
                                    <a:cubicBezTo>
                                      <a:pt x="94425" y="111991"/>
                                      <a:pt x="93919" y="112176"/>
                                      <a:pt x="93382" y="112508"/>
                                    </a:cubicBezTo>
                                    <a:cubicBezTo>
                                      <a:pt x="92849" y="112817"/>
                                      <a:pt x="92167" y="113358"/>
                                      <a:pt x="91463" y="113672"/>
                                    </a:cubicBezTo>
                                    <a:cubicBezTo>
                                      <a:pt x="90928" y="113933"/>
                                      <a:pt x="90455" y="114474"/>
                                      <a:pt x="90011" y="114894"/>
                                    </a:cubicBezTo>
                                    <a:cubicBezTo>
                                      <a:pt x="89631" y="115363"/>
                                      <a:pt x="89267" y="115844"/>
                                      <a:pt x="88879" y="116330"/>
                                    </a:cubicBezTo>
                                    <a:cubicBezTo>
                                      <a:pt x="88437" y="116917"/>
                                      <a:pt x="88322" y="117476"/>
                                      <a:pt x="88018" y="117979"/>
                                    </a:cubicBezTo>
                                    <a:cubicBezTo>
                                      <a:pt x="87858" y="118490"/>
                                      <a:pt x="87637" y="119128"/>
                                      <a:pt x="87501" y="119686"/>
                                    </a:cubicBezTo>
                                    <a:cubicBezTo>
                                      <a:pt x="87440" y="120273"/>
                                      <a:pt x="87354" y="120990"/>
                                      <a:pt x="87329" y="121742"/>
                                    </a:cubicBezTo>
                                    <a:cubicBezTo>
                                      <a:pt x="87643" y="125902"/>
                                      <a:pt x="87562" y="129195"/>
                                      <a:pt x="87501" y="132838"/>
                                    </a:cubicBezTo>
                                    <a:cubicBezTo>
                                      <a:pt x="86924" y="136906"/>
                                      <a:pt x="88264" y="140043"/>
                                      <a:pt x="87402" y="143992"/>
                                    </a:cubicBezTo>
                                    <a:cubicBezTo>
                                      <a:pt x="87669" y="148104"/>
                                      <a:pt x="87565" y="151431"/>
                                      <a:pt x="87329" y="155087"/>
                                    </a:cubicBezTo>
                                    <a:cubicBezTo>
                                      <a:pt x="87594" y="158539"/>
                                      <a:pt x="86905" y="162603"/>
                                      <a:pt x="87402" y="166183"/>
                                    </a:cubicBezTo>
                                    <a:cubicBezTo>
                                      <a:pt x="86876" y="169767"/>
                                      <a:pt x="88325" y="173694"/>
                                      <a:pt x="87747" y="177337"/>
                                    </a:cubicBezTo>
                                    <a:cubicBezTo>
                                      <a:pt x="87730" y="178067"/>
                                      <a:pt x="87850" y="178806"/>
                                      <a:pt x="87747" y="180072"/>
                                    </a:cubicBezTo>
                                    <a:cubicBezTo>
                                      <a:pt x="87519" y="180865"/>
                                      <a:pt x="87481" y="181656"/>
                                      <a:pt x="87575" y="182555"/>
                                    </a:cubicBezTo>
                                    <a:cubicBezTo>
                                      <a:pt x="87375" y="183183"/>
                                      <a:pt x="87385" y="183937"/>
                                      <a:pt x="87230" y="184669"/>
                                    </a:cubicBezTo>
                                    <a:cubicBezTo>
                                      <a:pt x="86982" y="185117"/>
                                      <a:pt x="86716" y="185869"/>
                                      <a:pt x="86541" y="186454"/>
                                    </a:cubicBezTo>
                                    <a:cubicBezTo>
                                      <a:pt x="86195" y="186961"/>
                                      <a:pt x="85833" y="187405"/>
                                      <a:pt x="85606" y="188025"/>
                                    </a:cubicBezTo>
                                    <a:cubicBezTo>
                                      <a:pt x="85182" y="188531"/>
                                      <a:pt x="84681" y="189185"/>
                                      <a:pt x="84376" y="189461"/>
                                    </a:cubicBezTo>
                                    <a:cubicBezTo>
                                      <a:pt x="83891" y="189874"/>
                                      <a:pt x="83375" y="190244"/>
                                      <a:pt x="82924" y="190566"/>
                                    </a:cubicBezTo>
                                    <a:cubicBezTo>
                                      <a:pt x="82121" y="191000"/>
                                      <a:pt x="81335" y="191220"/>
                                      <a:pt x="80931" y="191439"/>
                                    </a:cubicBezTo>
                                    <a:cubicBezTo>
                                      <a:pt x="80322" y="191678"/>
                                      <a:pt x="79192" y="191977"/>
                                      <a:pt x="78667" y="192196"/>
                                    </a:cubicBezTo>
                                    <a:cubicBezTo>
                                      <a:pt x="77809" y="192480"/>
                                      <a:pt x="77120" y="192490"/>
                                      <a:pt x="76083" y="192739"/>
                                    </a:cubicBezTo>
                                    <a:cubicBezTo>
                                      <a:pt x="74817" y="192942"/>
                                      <a:pt x="74445" y="193041"/>
                                      <a:pt x="73057" y="193224"/>
                                    </a:cubicBezTo>
                                    <a:cubicBezTo>
                                      <a:pt x="71991" y="193212"/>
                                      <a:pt x="70407" y="193368"/>
                                      <a:pt x="69513" y="193496"/>
                                    </a:cubicBezTo>
                                    <a:cubicBezTo>
                                      <a:pt x="67970" y="193639"/>
                                      <a:pt x="67425" y="193776"/>
                                      <a:pt x="65699" y="193709"/>
                                    </a:cubicBezTo>
                                    <a:cubicBezTo>
                                      <a:pt x="59264" y="193325"/>
                                      <a:pt x="57846" y="194028"/>
                                      <a:pt x="51870" y="193709"/>
                                    </a:cubicBezTo>
                                    <a:cubicBezTo>
                                      <a:pt x="50855" y="193548"/>
                                      <a:pt x="49332" y="193799"/>
                                      <a:pt x="48598" y="193631"/>
                                    </a:cubicBezTo>
                                    <a:cubicBezTo>
                                      <a:pt x="47280" y="193483"/>
                                      <a:pt x="46785" y="193610"/>
                                      <a:pt x="45645" y="193360"/>
                                    </a:cubicBezTo>
                                    <a:cubicBezTo>
                                      <a:pt x="44881" y="193125"/>
                                      <a:pt x="43711" y="193078"/>
                                      <a:pt x="42889" y="192894"/>
                                    </a:cubicBezTo>
                                    <a:cubicBezTo>
                                      <a:pt x="41989" y="192675"/>
                                      <a:pt x="41563" y="192371"/>
                                      <a:pt x="40453" y="192138"/>
                                    </a:cubicBezTo>
                                    <a:cubicBezTo>
                                      <a:pt x="39595" y="191665"/>
                                      <a:pt x="39139" y="191674"/>
                                      <a:pt x="38386" y="191245"/>
                                    </a:cubicBezTo>
                                    <a:cubicBezTo>
                                      <a:pt x="37743" y="190934"/>
                                      <a:pt x="37247" y="190485"/>
                                      <a:pt x="36565" y="190081"/>
                                    </a:cubicBezTo>
                                    <a:cubicBezTo>
                                      <a:pt x="36145" y="189569"/>
                                      <a:pt x="35486" y="188899"/>
                                      <a:pt x="35113" y="188646"/>
                                    </a:cubicBezTo>
                                    <a:cubicBezTo>
                                      <a:pt x="34688" y="188171"/>
                                      <a:pt x="34275" y="187559"/>
                                      <a:pt x="33809" y="186997"/>
                                    </a:cubicBezTo>
                                    <a:cubicBezTo>
                                      <a:pt x="33436" y="186237"/>
                                      <a:pt x="33268" y="185912"/>
                                      <a:pt x="32849" y="185077"/>
                                    </a:cubicBezTo>
                                    <a:cubicBezTo>
                                      <a:pt x="32669" y="184295"/>
                                      <a:pt x="32370" y="183576"/>
                                      <a:pt x="32259" y="182962"/>
                                    </a:cubicBezTo>
                                    <a:cubicBezTo>
                                      <a:pt x="32043" y="182251"/>
                                      <a:pt x="32183" y="181309"/>
                                      <a:pt x="31914" y="180499"/>
                                    </a:cubicBezTo>
                                    <a:cubicBezTo>
                                      <a:pt x="31921" y="179578"/>
                                      <a:pt x="31907" y="178444"/>
                                      <a:pt x="31816" y="177744"/>
                                    </a:cubicBezTo>
                                    <a:cubicBezTo>
                                      <a:pt x="32307" y="170392"/>
                                      <a:pt x="31710" y="164629"/>
                                      <a:pt x="32160" y="156465"/>
                                    </a:cubicBezTo>
                                    <a:cubicBezTo>
                                      <a:pt x="31179" y="150333"/>
                                      <a:pt x="31994" y="140405"/>
                                      <a:pt x="32160" y="135088"/>
                                    </a:cubicBezTo>
                                    <a:cubicBezTo>
                                      <a:pt x="30388" y="128236"/>
                                      <a:pt x="32537" y="120976"/>
                                      <a:pt x="32087" y="113808"/>
                                    </a:cubicBezTo>
                                    <a:cubicBezTo>
                                      <a:pt x="32147" y="104083"/>
                                      <a:pt x="31077" y="100423"/>
                                      <a:pt x="32087" y="92431"/>
                                    </a:cubicBezTo>
                                    <a:cubicBezTo>
                                      <a:pt x="32046" y="92470"/>
                                      <a:pt x="32028" y="92470"/>
                                      <a:pt x="31988" y="92509"/>
                                    </a:cubicBezTo>
                                    <a:cubicBezTo>
                                      <a:pt x="31809" y="92513"/>
                                      <a:pt x="31476" y="92490"/>
                                      <a:pt x="31299" y="92509"/>
                                    </a:cubicBezTo>
                                    <a:cubicBezTo>
                                      <a:pt x="30723" y="92493"/>
                                      <a:pt x="30621" y="92490"/>
                                      <a:pt x="30093" y="92567"/>
                                    </a:cubicBezTo>
                                    <a:cubicBezTo>
                                      <a:pt x="29430" y="92635"/>
                                      <a:pt x="29121" y="92586"/>
                                      <a:pt x="28543" y="92567"/>
                                    </a:cubicBezTo>
                                    <a:cubicBezTo>
                                      <a:pt x="28001" y="92630"/>
                                      <a:pt x="27030" y="92646"/>
                                      <a:pt x="26624" y="92567"/>
                                    </a:cubicBezTo>
                                    <a:cubicBezTo>
                                      <a:pt x="25527" y="92646"/>
                                      <a:pt x="25112" y="92691"/>
                                      <a:pt x="24286" y="92645"/>
                                    </a:cubicBezTo>
                                    <a:cubicBezTo>
                                      <a:pt x="23708" y="92679"/>
                                      <a:pt x="22980" y="92666"/>
                                      <a:pt x="21776" y="92645"/>
                                    </a:cubicBezTo>
                                    <a:cubicBezTo>
                                      <a:pt x="21009" y="92565"/>
                                      <a:pt x="20439" y="92538"/>
                                      <a:pt x="19193" y="92645"/>
                                    </a:cubicBezTo>
                                    <a:cubicBezTo>
                                      <a:pt x="17944" y="92583"/>
                                      <a:pt x="17254" y="92662"/>
                                      <a:pt x="16511" y="92645"/>
                                    </a:cubicBezTo>
                                    <a:cubicBezTo>
                                      <a:pt x="15903" y="92512"/>
                                      <a:pt x="15094" y="92563"/>
                                      <a:pt x="13755" y="92645"/>
                                    </a:cubicBezTo>
                                    <a:cubicBezTo>
                                      <a:pt x="13150" y="92717"/>
                                      <a:pt x="11865" y="92571"/>
                                      <a:pt x="11146" y="92567"/>
                                    </a:cubicBezTo>
                                    <a:cubicBezTo>
                                      <a:pt x="10031" y="92488"/>
                                      <a:pt x="9178" y="92562"/>
                                      <a:pt x="8636" y="92567"/>
                                    </a:cubicBezTo>
                                    <a:cubicBezTo>
                                      <a:pt x="7531" y="92631"/>
                                      <a:pt x="7198" y="92650"/>
                                      <a:pt x="6323" y="92567"/>
                                    </a:cubicBezTo>
                                    <a:cubicBezTo>
                                      <a:pt x="5419" y="92588"/>
                                      <a:pt x="4918" y="92648"/>
                                      <a:pt x="4158" y="92567"/>
                                    </a:cubicBezTo>
                                    <a:cubicBezTo>
                                      <a:pt x="3412" y="92570"/>
                                      <a:pt x="3210" y="92597"/>
                                      <a:pt x="2509" y="92567"/>
                                    </a:cubicBezTo>
                                    <a:cubicBezTo>
                                      <a:pt x="2192" y="92515"/>
                                      <a:pt x="1661" y="92554"/>
                                      <a:pt x="1131" y="92567"/>
                                    </a:cubicBezTo>
                                    <a:cubicBezTo>
                                      <a:pt x="790" y="92593"/>
                                      <a:pt x="603" y="92581"/>
                                      <a:pt x="344" y="92567"/>
                                    </a:cubicBezTo>
                                    <a:cubicBezTo>
                                      <a:pt x="274" y="92559"/>
                                      <a:pt x="107" y="92578"/>
                                      <a:pt x="0" y="92567"/>
                                    </a:cubicBezTo>
                                    <a:cubicBezTo>
                                      <a:pt x="209" y="92391"/>
                                      <a:pt x="238" y="92270"/>
                                      <a:pt x="442" y="92102"/>
                                    </a:cubicBezTo>
                                    <a:cubicBezTo>
                                      <a:pt x="752" y="91816"/>
                                      <a:pt x="979" y="91576"/>
                                      <a:pt x="1205" y="91345"/>
                                    </a:cubicBezTo>
                                    <a:cubicBezTo>
                                      <a:pt x="1559" y="90902"/>
                                      <a:pt x="1864" y="90641"/>
                                      <a:pt x="2239" y="90317"/>
                                    </a:cubicBezTo>
                                    <a:cubicBezTo>
                                      <a:pt x="2836" y="89958"/>
                                      <a:pt x="3246" y="89477"/>
                                      <a:pt x="3641" y="89076"/>
                                    </a:cubicBezTo>
                                    <a:cubicBezTo>
                                      <a:pt x="4176" y="88638"/>
                                      <a:pt x="4829" y="88122"/>
                                      <a:pt x="5265" y="87640"/>
                                    </a:cubicBezTo>
                                    <a:cubicBezTo>
                                      <a:pt x="5826" y="87188"/>
                                      <a:pt x="6520" y="86550"/>
                                      <a:pt x="7258" y="85991"/>
                                    </a:cubicBezTo>
                                    <a:cubicBezTo>
                                      <a:pt x="7832" y="85531"/>
                                      <a:pt x="8956" y="84626"/>
                                      <a:pt x="9424" y="84226"/>
                                    </a:cubicBezTo>
                                    <a:cubicBezTo>
                                      <a:pt x="10471" y="83188"/>
                                      <a:pt x="10843" y="83174"/>
                                      <a:pt x="11835" y="82092"/>
                                    </a:cubicBezTo>
                                    <a:cubicBezTo>
                                      <a:pt x="12921" y="81318"/>
                                      <a:pt x="13692" y="80407"/>
                                      <a:pt x="14444" y="79978"/>
                                    </a:cubicBezTo>
                                    <a:cubicBezTo>
                                      <a:pt x="15793" y="79087"/>
                                      <a:pt x="16034" y="78646"/>
                                      <a:pt x="17372" y="77650"/>
                                    </a:cubicBezTo>
                                    <a:cubicBezTo>
                                      <a:pt x="18029" y="76873"/>
                                      <a:pt x="19481" y="76113"/>
                                      <a:pt x="20398" y="75109"/>
                                    </a:cubicBezTo>
                                    <a:cubicBezTo>
                                      <a:pt x="21473" y="74123"/>
                                      <a:pt x="22541" y="73346"/>
                                      <a:pt x="23524" y="72510"/>
                                    </a:cubicBezTo>
                                    <a:cubicBezTo>
                                      <a:pt x="24887" y="71669"/>
                                      <a:pt x="25559" y="70733"/>
                                      <a:pt x="26968" y="69774"/>
                                    </a:cubicBezTo>
                                    <a:cubicBezTo>
                                      <a:pt x="28572" y="68687"/>
                                      <a:pt x="28891" y="68180"/>
                                      <a:pt x="30438" y="66904"/>
                                    </a:cubicBezTo>
                                    <a:cubicBezTo>
                                      <a:pt x="31781" y="65594"/>
                                      <a:pt x="32934" y="64703"/>
                                      <a:pt x="34055" y="63955"/>
                                    </a:cubicBezTo>
                                    <a:cubicBezTo>
                                      <a:pt x="36041" y="62720"/>
                                      <a:pt x="36844" y="62077"/>
                                      <a:pt x="37869" y="61007"/>
                                    </a:cubicBezTo>
                                    <a:cubicBezTo>
                                      <a:pt x="38896" y="60211"/>
                                      <a:pt x="40622" y="58496"/>
                                      <a:pt x="41683" y="57864"/>
                                    </a:cubicBezTo>
                                    <a:cubicBezTo>
                                      <a:pt x="42894" y="57046"/>
                                      <a:pt x="43970" y="56132"/>
                                      <a:pt x="45645" y="54780"/>
                                    </a:cubicBezTo>
                                    <a:cubicBezTo>
                                      <a:pt x="47130" y="53733"/>
                                      <a:pt x="48594" y="52402"/>
                                      <a:pt x="49631" y="51560"/>
                                    </a:cubicBezTo>
                                    <a:cubicBezTo>
                                      <a:pt x="51216" y="50142"/>
                                      <a:pt x="52256" y="49391"/>
                                      <a:pt x="53691" y="48340"/>
                                    </a:cubicBezTo>
                                    <a:cubicBezTo>
                                      <a:pt x="55010" y="47067"/>
                                      <a:pt x="56435" y="46192"/>
                                      <a:pt x="57751" y="45197"/>
                                    </a:cubicBezTo>
                                    <a:cubicBezTo>
                                      <a:pt x="58426" y="44304"/>
                                      <a:pt x="60447" y="42719"/>
                                      <a:pt x="61738" y="41899"/>
                                    </a:cubicBezTo>
                                    <a:cubicBezTo>
                                      <a:pt x="63080" y="40903"/>
                                      <a:pt x="64501" y="40074"/>
                                      <a:pt x="65872" y="38757"/>
                                    </a:cubicBezTo>
                                    <a:cubicBezTo>
                                      <a:pt x="66684" y="37856"/>
                                      <a:pt x="68315" y="36475"/>
                                      <a:pt x="69956" y="35459"/>
                                    </a:cubicBezTo>
                                    <a:cubicBezTo>
                                      <a:pt x="71019" y="34748"/>
                                      <a:pt x="72754" y="33515"/>
                                      <a:pt x="74016" y="32394"/>
                                    </a:cubicBezTo>
                                    <a:cubicBezTo>
                                      <a:pt x="75357" y="31236"/>
                                      <a:pt x="76275" y="30253"/>
                                      <a:pt x="77904" y="29232"/>
                                    </a:cubicBezTo>
                                    <a:cubicBezTo>
                                      <a:pt x="79186" y="28435"/>
                                      <a:pt x="80034" y="27625"/>
                                      <a:pt x="81792" y="26226"/>
                                    </a:cubicBezTo>
                                    <a:cubicBezTo>
                                      <a:pt x="82576" y="25455"/>
                                      <a:pt x="84780" y="23874"/>
                                      <a:pt x="85680" y="23277"/>
                                    </a:cubicBezTo>
                                    <a:cubicBezTo>
                                      <a:pt x="86728" y="22353"/>
                                      <a:pt x="88245" y="21356"/>
                                      <a:pt x="89322" y="20329"/>
                                    </a:cubicBezTo>
                                    <a:cubicBezTo>
                                      <a:pt x="90372" y="19639"/>
                                      <a:pt x="91349" y="18878"/>
                                      <a:pt x="93037" y="17594"/>
                                    </a:cubicBezTo>
                                    <a:cubicBezTo>
                                      <a:pt x="94072" y="16733"/>
                                      <a:pt x="95390" y="15799"/>
                                      <a:pt x="96482" y="14936"/>
                                    </a:cubicBezTo>
                                    <a:cubicBezTo>
                                      <a:pt x="98092" y="13579"/>
                                      <a:pt x="98592" y="13434"/>
                                      <a:pt x="99780" y="12317"/>
                                    </a:cubicBezTo>
                                    <a:cubicBezTo>
                                      <a:pt x="100781" y="11507"/>
                                      <a:pt x="101387" y="11098"/>
                                      <a:pt x="102979" y="9931"/>
                                    </a:cubicBezTo>
                                    <a:cubicBezTo>
                                      <a:pt x="104196" y="8955"/>
                                      <a:pt x="104979" y="8255"/>
                                      <a:pt x="105907" y="7662"/>
                                    </a:cubicBezTo>
                                    <a:cubicBezTo>
                                      <a:pt x="106776" y="7011"/>
                                      <a:pt x="107682" y="6215"/>
                                      <a:pt x="108687" y="5547"/>
                                    </a:cubicBezTo>
                                    <a:cubicBezTo>
                                      <a:pt x="109858" y="4830"/>
                                      <a:pt x="110495" y="4335"/>
                                      <a:pt x="111271" y="3763"/>
                                    </a:cubicBezTo>
                                    <a:cubicBezTo>
                                      <a:pt x="112350" y="3074"/>
                                      <a:pt x="113156" y="2587"/>
                                      <a:pt x="113707" y="2327"/>
                                    </a:cubicBezTo>
                                    <a:cubicBezTo>
                                      <a:pt x="114502" y="2003"/>
                                      <a:pt x="115385" y="1548"/>
                                      <a:pt x="116020" y="1241"/>
                                    </a:cubicBezTo>
                                    <a:cubicBezTo>
                                      <a:pt x="116698" y="1012"/>
                                      <a:pt x="117499" y="813"/>
                                      <a:pt x="118185" y="484"/>
                                    </a:cubicBezTo>
                                    <a:cubicBezTo>
                                      <a:pt x="119186" y="374"/>
                                      <a:pt x="119435" y="346"/>
                                      <a:pt x="120351" y="77"/>
                                    </a:cubicBezTo>
                                    <a:cubicBezTo>
                                      <a:pt x="121322" y="116"/>
                                      <a:pt x="121587" y="-13"/>
                                      <a:pt x="122590" y="0"/>
                                    </a:cubicBezTo>
                                    <a:close/>
                                  </a:path>
                                  <a:path w="246067" h="193981" stroke="0" extrusionOk="0">
                                    <a:moveTo>
                                      <a:pt x="122590" y="0"/>
                                    </a:moveTo>
                                    <a:cubicBezTo>
                                      <a:pt x="123440" y="185"/>
                                      <a:pt x="123710" y="93"/>
                                      <a:pt x="124755" y="213"/>
                                    </a:cubicBezTo>
                                    <a:cubicBezTo>
                                      <a:pt x="125219" y="352"/>
                                      <a:pt x="126314" y="707"/>
                                      <a:pt x="126921" y="756"/>
                                    </a:cubicBezTo>
                                    <a:cubicBezTo>
                                      <a:pt x="127888" y="1223"/>
                                      <a:pt x="128114" y="1093"/>
                                      <a:pt x="129086" y="1571"/>
                                    </a:cubicBezTo>
                                    <a:cubicBezTo>
                                      <a:pt x="129721" y="1820"/>
                                      <a:pt x="130954" y="2377"/>
                                      <a:pt x="131424" y="2676"/>
                                    </a:cubicBezTo>
                                    <a:cubicBezTo>
                                      <a:pt x="132056" y="2921"/>
                                      <a:pt x="133094" y="3699"/>
                                      <a:pt x="133762" y="4112"/>
                                    </a:cubicBezTo>
                                    <a:cubicBezTo>
                                      <a:pt x="134663" y="4690"/>
                                      <a:pt x="135319" y="5325"/>
                                      <a:pt x="136173" y="5819"/>
                                    </a:cubicBezTo>
                                    <a:cubicBezTo>
                                      <a:pt x="137090" y="6477"/>
                                      <a:pt x="138053" y="7436"/>
                                      <a:pt x="138954" y="7875"/>
                                    </a:cubicBezTo>
                                    <a:cubicBezTo>
                                      <a:pt x="139924" y="8582"/>
                                      <a:pt x="141287" y="9462"/>
                                      <a:pt x="141980" y="10067"/>
                                    </a:cubicBezTo>
                                    <a:cubicBezTo>
                                      <a:pt x="143279" y="10970"/>
                                      <a:pt x="144037" y="11595"/>
                                      <a:pt x="145081" y="12395"/>
                                    </a:cubicBezTo>
                                    <a:cubicBezTo>
                                      <a:pt x="146687" y="13529"/>
                                      <a:pt x="146812" y="13630"/>
                                      <a:pt x="148452" y="14936"/>
                                    </a:cubicBezTo>
                                    <a:cubicBezTo>
                                      <a:pt x="149462" y="15441"/>
                                      <a:pt x="150161" y="16362"/>
                                      <a:pt x="151921" y="17535"/>
                                    </a:cubicBezTo>
                                    <a:cubicBezTo>
                                      <a:pt x="153237" y="18321"/>
                                      <a:pt x="154402" y="19191"/>
                                      <a:pt x="155538" y="20193"/>
                                    </a:cubicBezTo>
                                    <a:cubicBezTo>
                                      <a:pt x="156673" y="21219"/>
                                      <a:pt x="157936" y="22270"/>
                                      <a:pt x="159254" y="23083"/>
                                    </a:cubicBezTo>
                                    <a:cubicBezTo>
                                      <a:pt x="160474" y="23896"/>
                                      <a:pt x="161536" y="24983"/>
                                      <a:pt x="163068" y="25954"/>
                                    </a:cubicBezTo>
                                    <a:cubicBezTo>
                                      <a:pt x="164560" y="27314"/>
                                      <a:pt x="166235" y="28059"/>
                                      <a:pt x="166956" y="28903"/>
                                    </a:cubicBezTo>
                                    <a:cubicBezTo>
                                      <a:pt x="168059" y="29714"/>
                                      <a:pt x="169076" y="30524"/>
                                      <a:pt x="170942" y="31968"/>
                                    </a:cubicBezTo>
                                    <a:cubicBezTo>
                                      <a:pt x="172270" y="32678"/>
                                      <a:pt x="173276" y="33516"/>
                                      <a:pt x="175002" y="35052"/>
                                    </a:cubicBezTo>
                                    <a:cubicBezTo>
                                      <a:pt x="176973" y="36442"/>
                                      <a:pt x="177440" y="36812"/>
                                      <a:pt x="179062" y="38214"/>
                                    </a:cubicBezTo>
                                    <a:cubicBezTo>
                                      <a:pt x="180425" y="39514"/>
                                      <a:pt x="181117" y="39815"/>
                                      <a:pt x="183123" y="41279"/>
                                    </a:cubicBezTo>
                                    <a:cubicBezTo>
                                      <a:pt x="184814" y="42353"/>
                                      <a:pt x="186004" y="43337"/>
                                      <a:pt x="187183" y="44441"/>
                                    </a:cubicBezTo>
                                    <a:cubicBezTo>
                                      <a:pt x="189178" y="45896"/>
                                      <a:pt x="190332" y="46681"/>
                                      <a:pt x="191341" y="47583"/>
                                    </a:cubicBezTo>
                                    <a:cubicBezTo>
                                      <a:pt x="193218" y="49123"/>
                                      <a:pt x="194058" y="49611"/>
                                      <a:pt x="195303" y="50745"/>
                                    </a:cubicBezTo>
                                    <a:cubicBezTo>
                                      <a:pt x="197134" y="51858"/>
                                      <a:pt x="198237" y="53046"/>
                                      <a:pt x="199388" y="53887"/>
                                    </a:cubicBezTo>
                                    <a:cubicBezTo>
                                      <a:pt x="200447" y="54406"/>
                                      <a:pt x="201928" y="56128"/>
                                      <a:pt x="203275" y="56894"/>
                                    </a:cubicBezTo>
                                    <a:cubicBezTo>
                                      <a:pt x="204321" y="57386"/>
                                      <a:pt x="205871" y="59091"/>
                                      <a:pt x="207237" y="59920"/>
                                    </a:cubicBezTo>
                                    <a:cubicBezTo>
                                      <a:pt x="208721" y="61119"/>
                                      <a:pt x="209832" y="62200"/>
                                      <a:pt x="210953" y="62849"/>
                                    </a:cubicBezTo>
                                    <a:cubicBezTo>
                                      <a:pt x="212130" y="63776"/>
                                      <a:pt x="213052" y="64810"/>
                                      <a:pt x="214595" y="65740"/>
                                    </a:cubicBezTo>
                                    <a:cubicBezTo>
                                      <a:pt x="215685" y="66800"/>
                                      <a:pt x="216843" y="67279"/>
                                      <a:pt x="218236" y="68533"/>
                                    </a:cubicBezTo>
                                    <a:cubicBezTo>
                                      <a:pt x="219000" y="69267"/>
                                      <a:pt x="220170" y="70266"/>
                                      <a:pt x="221607" y="71210"/>
                                    </a:cubicBezTo>
                                    <a:cubicBezTo>
                                      <a:pt x="222704" y="72111"/>
                                      <a:pt x="223978" y="72974"/>
                                      <a:pt x="224880" y="73751"/>
                                    </a:cubicBezTo>
                                    <a:cubicBezTo>
                                      <a:pt x="225988" y="74434"/>
                                      <a:pt x="227038" y="75219"/>
                                      <a:pt x="228005" y="76215"/>
                                    </a:cubicBezTo>
                                    <a:cubicBezTo>
                                      <a:pt x="229352" y="77385"/>
                                      <a:pt x="230240" y="78184"/>
                                      <a:pt x="230933" y="78542"/>
                                    </a:cubicBezTo>
                                    <a:cubicBezTo>
                                      <a:pt x="231594" y="78947"/>
                                      <a:pt x="232643" y="79891"/>
                                      <a:pt x="233616" y="80657"/>
                                    </a:cubicBezTo>
                                    <a:cubicBezTo>
                                      <a:pt x="234581" y="81600"/>
                                      <a:pt x="235181" y="81830"/>
                                      <a:pt x="236125" y="82655"/>
                                    </a:cubicBezTo>
                                    <a:cubicBezTo>
                                      <a:pt x="236876" y="83233"/>
                                      <a:pt x="237581" y="83797"/>
                                      <a:pt x="238365" y="84498"/>
                                    </a:cubicBezTo>
                                    <a:cubicBezTo>
                                      <a:pt x="238994" y="84932"/>
                                      <a:pt x="239847" y="85527"/>
                                      <a:pt x="240358" y="86069"/>
                                    </a:cubicBezTo>
                                    <a:cubicBezTo>
                                      <a:pt x="240817" y="86439"/>
                                      <a:pt x="241654" y="87132"/>
                                      <a:pt x="242080" y="87504"/>
                                    </a:cubicBezTo>
                                    <a:cubicBezTo>
                                      <a:pt x="242502" y="87925"/>
                                      <a:pt x="242892" y="88381"/>
                                      <a:pt x="243483" y="88746"/>
                                    </a:cubicBezTo>
                                    <a:cubicBezTo>
                                      <a:pt x="243851" y="88997"/>
                                      <a:pt x="244178" y="89402"/>
                                      <a:pt x="244590" y="89696"/>
                                    </a:cubicBezTo>
                                    <a:cubicBezTo>
                                      <a:pt x="244880" y="90019"/>
                                      <a:pt x="245100" y="90152"/>
                                      <a:pt x="245451" y="90453"/>
                                    </a:cubicBezTo>
                                    <a:cubicBezTo>
                                      <a:pt x="245608" y="90554"/>
                                      <a:pt x="245761" y="90727"/>
                                      <a:pt x="246067" y="90996"/>
                                    </a:cubicBezTo>
                                    <a:cubicBezTo>
                                      <a:pt x="244889" y="91054"/>
                                      <a:pt x="243860" y="91207"/>
                                      <a:pt x="242179" y="91209"/>
                                    </a:cubicBezTo>
                                    <a:cubicBezTo>
                                      <a:pt x="240393" y="91410"/>
                                      <a:pt x="240160" y="91335"/>
                                      <a:pt x="238365" y="91345"/>
                                    </a:cubicBezTo>
                                    <a:cubicBezTo>
                                      <a:pt x="237436" y="91487"/>
                                      <a:pt x="235371" y="91337"/>
                                      <a:pt x="234403" y="91481"/>
                                    </a:cubicBezTo>
                                    <a:cubicBezTo>
                                      <a:pt x="232912" y="91721"/>
                                      <a:pt x="231607" y="91587"/>
                                      <a:pt x="230589" y="91617"/>
                                    </a:cubicBezTo>
                                    <a:cubicBezTo>
                                      <a:pt x="229113" y="91466"/>
                                      <a:pt x="228471" y="91748"/>
                                      <a:pt x="226947" y="91675"/>
                                    </a:cubicBezTo>
                                    <a:cubicBezTo>
                                      <a:pt x="225359" y="91720"/>
                                      <a:pt x="224538" y="91580"/>
                                      <a:pt x="223404" y="91753"/>
                                    </a:cubicBezTo>
                                    <a:cubicBezTo>
                                      <a:pt x="222134" y="91810"/>
                                      <a:pt x="221805" y="91773"/>
                                      <a:pt x="220303" y="91811"/>
                                    </a:cubicBezTo>
                                    <a:cubicBezTo>
                                      <a:pt x="219146" y="91807"/>
                                      <a:pt x="218645" y="91716"/>
                                      <a:pt x="217449" y="91888"/>
                                    </a:cubicBezTo>
                                    <a:cubicBezTo>
                                      <a:pt x="216929" y="91900"/>
                                      <a:pt x="216175" y="91996"/>
                                      <a:pt x="215111" y="91966"/>
                                    </a:cubicBezTo>
                                    <a:cubicBezTo>
                                      <a:pt x="214526" y="91958"/>
                                      <a:pt x="213942" y="92051"/>
                                      <a:pt x="213290" y="92102"/>
                                    </a:cubicBezTo>
                                    <a:cubicBezTo>
                                      <a:pt x="213409" y="95775"/>
                                      <a:pt x="213140" y="96826"/>
                                      <a:pt x="213290" y="101199"/>
                                    </a:cubicBezTo>
                                    <a:cubicBezTo>
                                      <a:pt x="212908" y="105445"/>
                                      <a:pt x="213572" y="107114"/>
                                      <a:pt x="213290" y="110452"/>
                                    </a:cubicBezTo>
                                    <a:cubicBezTo>
                                      <a:pt x="210430" y="135073"/>
                                      <a:pt x="212419" y="144899"/>
                                      <a:pt x="213290" y="172061"/>
                                    </a:cubicBezTo>
                                    <a:cubicBezTo>
                                      <a:pt x="213436" y="173465"/>
                                      <a:pt x="213470" y="174446"/>
                                      <a:pt x="213290" y="175707"/>
                                    </a:cubicBezTo>
                                    <a:cubicBezTo>
                                      <a:pt x="213274" y="176751"/>
                                      <a:pt x="213257" y="177666"/>
                                      <a:pt x="213118" y="178772"/>
                                    </a:cubicBezTo>
                                    <a:cubicBezTo>
                                      <a:pt x="213067" y="179692"/>
                                      <a:pt x="212963" y="180517"/>
                                      <a:pt x="212872" y="181527"/>
                                    </a:cubicBezTo>
                                    <a:cubicBezTo>
                                      <a:pt x="212711" y="182460"/>
                                      <a:pt x="212508" y="183250"/>
                                      <a:pt x="212355" y="183913"/>
                                    </a:cubicBezTo>
                                    <a:cubicBezTo>
                                      <a:pt x="212240" y="184631"/>
                                      <a:pt x="211997" y="185330"/>
                                      <a:pt x="211666" y="185969"/>
                                    </a:cubicBezTo>
                                    <a:cubicBezTo>
                                      <a:pt x="211268" y="186485"/>
                                      <a:pt x="211043" y="187007"/>
                                      <a:pt x="210707" y="187676"/>
                                    </a:cubicBezTo>
                                    <a:cubicBezTo>
                                      <a:pt x="210241" y="188186"/>
                                      <a:pt x="209863" y="188723"/>
                                      <a:pt x="209403" y="189189"/>
                                    </a:cubicBezTo>
                                    <a:cubicBezTo>
                                      <a:pt x="208854" y="189739"/>
                                      <a:pt x="208293" y="190121"/>
                                      <a:pt x="207926" y="190411"/>
                                    </a:cubicBezTo>
                                    <a:cubicBezTo>
                                      <a:pt x="207040" y="190788"/>
                                      <a:pt x="206400" y="191136"/>
                                      <a:pt x="206031" y="191439"/>
                                    </a:cubicBezTo>
                                    <a:cubicBezTo>
                                      <a:pt x="205222" y="191693"/>
                                      <a:pt x="204676" y="192013"/>
                                      <a:pt x="203866" y="192273"/>
                                    </a:cubicBezTo>
                                    <a:cubicBezTo>
                                      <a:pt x="203214" y="192545"/>
                                      <a:pt x="202472" y="192544"/>
                                      <a:pt x="201282" y="192894"/>
                                    </a:cubicBezTo>
                                    <a:cubicBezTo>
                                      <a:pt x="200680" y="193018"/>
                                      <a:pt x="199239" y="193302"/>
                                      <a:pt x="198428" y="193360"/>
                                    </a:cubicBezTo>
                                    <a:cubicBezTo>
                                      <a:pt x="197168" y="193448"/>
                                      <a:pt x="196072" y="193616"/>
                                      <a:pt x="195057" y="193767"/>
                                    </a:cubicBezTo>
                                    <a:cubicBezTo>
                                      <a:pt x="194563" y="193800"/>
                                      <a:pt x="194041" y="193850"/>
                                      <a:pt x="193507" y="193903"/>
                                    </a:cubicBezTo>
                                    <a:cubicBezTo>
                                      <a:pt x="192923" y="193995"/>
                                      <a:pt x="192168" y="193938"/>
                                      <a:pt x="191513" y="193981"/>
                                    </a:cubicBezTo>
                                    <a:cubicBezTo>
                                      <a:pt x="190991" y="194049"/>
                                      <a:pt x="189972" y="193968"/>
                                      <a:pt x="189176" y="193981"/>
                                    </a:cubicBezTo>
                                    <a:cubicBezTo>
                                      <a:pt x="187878" y="193980"/>
                                      <a:pt x="187833" y="193921"/>
                                      <a:pt x="186494" y="193981"/>
                                    </a:cubicBezTo>
                                    <a:cubicBezTo>
                                      <a:pt x="185528" y="194032"/>
                                      <a:pt x="184382" y="193837"/>
                                      <a:pt x="183812" y="193903"/>
                                    </a:cubicBezTo>
                                    <a:cubicBezTo>
                                      <a:pt x="182844" y="193899"/>
                                      <a:pt x="182151" y="193794"/>
                                      <a:pt x="181129" y="193845"/>
                                    </a:cubicBezTo>
                                    <a:cubicBezTo>
                                      <a:pt x="180366" y="193747"/>
                                      <a:pt x="179344" y="193947"/>
                                      <a:pt x="178620" y="193845"/>
                                    </a:cubicBezTo>
                                    <a:cubicBezTo>
                                      <a:pt x="177840" y="193804"/>
                                      <a:pt x="177286" y="193803"/>
                                      <a:pt x="176282" y="193767"/>
                                    </a:cubicBezTo>
                                    <a:cubicBezTo>
                                      <a:pt x="175557" y="193856"/>
                                      <a:pt x="175008" y="193818"/>
                                      <a:pt x="174486" y="193767"/>
                                    </a:cubicBezTo>
                                    <a:cubicBezTo>
                                      <a:pt x="173509" y="193645"/>
                                      <a:pt x="172243" y="193702"/>
                                      <a:pt x="171459" y="193709"/>
                                    </a:cubicBezTo>
                                    <a:cubicBezTo>
                                      <a:pt x="170604" y="193637"/>
                                      <a:pt x="169391" y="193525"/>
                                      <a:pt x="168678" y="193573"/>
                                    </a:cubicBezTo>
                                    <a:cubicBezTo>
                                      <a:pt x="168102" y="193514"/>
                                      <a:pt x="167408" y="193440"/>
                                      <a:pt x="166439" y="193224"/>
                                    </a:cubicBezTo>
                                    <a:cubicBezTo>
                                      <a:pt x="165868" y="193145"/>
                                      <a:pt x="165191" y="192876"/>
                                      <a:pt x="164545" y="192681"/>
                                    </a:cubicBezTo>
                                    <a:cubicBezTo>
                                      <a:pt x="164121" y="192501"/>
                                      <a:pt x="163414" y="192128"/>
                                      <a:pt x="162970" y="191924"/>
                                    </a:cubicBezTo>
                                    <a:cubicBezTo>
                                      <a:pt x="162607" y="191514"/>
                                      <a:pt x="162096" y="191248"/>
                                      <a:pt x="161690" y="190896"/>
                                    </a:cubicBezTo>
                                    <a:cubicBezTo>
                                      <a:pt x="161293" y="190450"/>
                                      <a:pt x="160950" y="189929"/>
                                      <a:pt x="160632" y="189597"/>
                                    </a:cubicBezTo>
                                    <a:cubicBezTo>
                                      <a:pt x="160403" y="189151"/>
                                      <a:pt x="160023" y="188494"/>
                                      <a:pt x="159771" y="187889"/>
                                    </a:cubicBezTo>
                                    <a:cubicBezTo>
                                      <a:pt x="159540" y="187340"/>
                                      <a:pt x="159187" y="186533"/>
                                      <a:pt x="159082" y="185891"/>
                                    </a:cubicBezTo>
                                    <a:cubicBezTo>
                                      <a:pt x="158936" y="185047"/>
                                      <a:pt x="158780" y="184327"/>
                                      <a:pt x="158664" y="183506"/>
                                    </a:cubicBezTo>
                                    <a:cubicBezTo>
                                      <a:pt x="158425" y="182634"/>
                                      <a:pt x="158469" y="181697"/>
                                      <a:pt x="158319" y="180693"/>
                                    </a:cubicBezTo>
                                    <a:cubicBezTo>
                                      <a:pt x="158409" y="179537"/>
                                      <a:pt x="158200" y="178444"/>
                                      <a:pt x="158048" y="177415"/>
                                    </a:cubicBezTo>
                                    <a:cubicBezTo>
                                      <a:pt x="158267" y="176117"/>
                                      <a:pt x="157880" y="175129"/>
                                      <a:pt x="157876" y="173651"/>
                                    </a:cubicBezTo>
                                    <a:cubicBezTo>
                                      <a:pt x="157916" y="172850"/>
                                      <a:pt x="157686" y="172007"/>
                                      <a:pt x="157802" y="171188"/>
                                    </a:cubicBezTo>
                                    <a:cubicBezTo>
                                      <a:pt x="157805" y="169964"/>
                                      <a:pt x="157723" y="169067"/>
                                      <a:pt x="157802" y="168433"/>
                                    </a:cubicBezTo>
                                    <a:cubicBezTo>
                                      <a:pt x="157648" y="167514"/>
                                      <a:pt x="157835" y="166262"/>
                                      <a:pt x="157704" y="165426"/>
                                    </a:cubicBezTo>
                                    <a:cubicBezTo>
                                      <a:pt x="157749" y="164439"/>
                                      <a:pt x="157759" y="163238"/>
                                      <a:pt x="157605" y="162284"/>
                                    </a:cubicBezTo>
                                    <a:cubicBezTo>
                                      <a:pt x="157657" y="161276"/>
                                      <a:pt x="157639" y="160257"/>
                                      <a:pt x="157605" y="159064"/>
                                    </a:cubicBezTo>
                                    <a:cubicBezTo>
                                      <a:pt x="157413" y="157787"/>
                                      <a:pt x="157641" y="156761"/>
                                      <a:pt x="157532" y="155630"/>
                                    </a:cubicBezTo>
                                    <a:cubicBezTo>
                                      <a:pt x="157546" y="154784"/>
                                      <a:pt x="157677" y="153315"/>
                                      <a:pt x="157532" y="152275"/>
                                    </a:cubicBezTo>
                                    <a:cubicBezTo>
                                      <a:pt x="157686" y="151271"/>
                                      <a:pt x="157599" y="150121"/>
                                      <a:pt x="157433" y="148783"/>
                                    </a:cubicBezTo>
                                    <a:cubicBezTo>
                                      <a:pt x="157552" y="148092"/>
                                      <a:pt x="157485" y="146531"/>
                                      <a:pt x="157433" y="145427"/>
                                    </a:cubicBezTo>
                                    <a:cubicBezTo>
                                      <a:pt x="157447" y="144219"/>
                                      <a:pt x="157529" y="143420"/>
                                      <a:pt x="157433" y="142149"/>
                                    </a:cubicBezTo>
                                    <a:cubicBezTo>
                                      <a:pt x="157369" y="141183"/>
                                      <a:pt x="157292" y="139733"/>
                                      <a:pt x="157433" y="139006"/>
                                    </a:cubicBezTo>
                                    <a:cubicBezTo>
                                      <a:pt x="157372" y="137816"/>
                                      <a:pt x="157448" y="136576"/>
                                      <a:pt x="157433" y="135922"/>
                                    </a:cubicBezTo>
                                    <a:cubicBezTo>
                                      <a:pt x="157298" y="134923"/>
                                      <a:pt x="157538" y="134102"/>
                                      <a:pt x="157433" y="133187"/>
                                    </a:cubicBezTo>
                                    <a:cubicBezTo>
                                      <a:pt x="157391" y="132078"/>
                                      <a:pt x="157321" y="131461"/>
                                      <a:pt x="157433" y="130646"/>
                                    </a:cubicBezTo>
                                    <a:cubicBezTo>
                                      <a:pt x="157407" y="129855"/>
                                      <a:pt x="157323" y="128796"/>
                                      <a:pt x="157433" y="128318"/>
                                    </a:cubicBezTo>
                                    <a:cubicBezTo>
                                      <a:pt x="157376" y="127535"/>
                                      <a:pt x="157518" y="127130"/>
                                      <a:pt x="157433" y="126398"/>
                                    </a:cubicBezTo>
                                    <a:cubicBezTo>
                                      <a:pt x="157429" y="125906"/>
                                      <a:pt x="157461" y="125482"/>
                                      <a:pt x="157433" y="124826"/>
                                    </a:cubicBezTo>
                                    <a:cubicBezTo>
                                      <a:pt x="157488" y="124409"/>
                                      <a:pt x="157500" y="124076"/>
                                      <a:pt x="157532" y="123721"/>
                                    </a:cubicBezTo>
                                    <a:cubicBezTo>
                                      <a:pt x="157533" y="123452"/>
                                      <a:pt x="157504" y="123317"/>
                                      <a:pt x="157532" y="123042"/>
                                    </a:cubicBezTo>
                                    <a:cubicBezTo>
                                      <a:pt x="157459" y="122162"/>
                                      <a:pt x="157594" y="121678"/>
                                      <a:pt x="157532" y="120714"/>
                                    </a:cubicBezTo>
                                    <a:cubicBezTo>
                                      <a:pt x="157395" y="120025"/>
                                      <a:pt x="157422" y="119455"/>
                                      <a:pt x="157187" y="118658"/>
                                    </a:cubicBezTo>
                                    <a:cubicBezTo>
                                      <a:pt x="157084" y="118091"/>
                                      <a:pt x="156783" y="117477"/>
                                      <a:pt x="156572" y="116873"/>
                                    </a:cubicBezTo>
                                    <a:cubicBezTo>
                                      <a:pt x="156214" y="116399"/>
                                      <a:pt x="155918" y="115827"/>
                                      <a:pt x="155637" y="115302"/>
                                    </a:cubicBezTo>
                                    <a:cubicBezTo>
                                      <a:pt x="155223" y="114822"/>
                                      <a:pt x="154905" y="114353"/>
                                      <a:pt x="154407" y="113944"/>
                                    </a:cubicBezTo>
                                    <a:cubicBezTo>
                                      <a:pt x="153935" y="113479"/>
                                      <a:pt x="153445" y="113010"/>
                                      <a:pt x="152955" y="112702"/>
                                    </a:cubicBezTo>
                                    <a:cubicBezTo>
                                      <a:pt x="152417" y="112374"/>
                                      <a:pt x="151932" y="111960"/>
                                      <a:pt x="151306" y="111674"/>
                                    </a:cubicBezTo>
                                    <a:cubicBezTo>
                                      <a:pt x="150697" y="111395"/>
                                      <a:pt x="149956" y="111077"/>
                                      <a:pt x="149411" y="110782"/>
                                    </a:cubicBezTo>
                                    <a:cubicBezTo>
                                      <a:pt x="148803" y="110680"/>
                                      <a:pt x="148074" y="110172"/>
                                      <a:pt x="147320" y="110103"/>
                                    </a:cubicBezTo>
                                    <a:cubicBezTo>
                                      <a:pt x="146600" y="109965"/>
                                      <a:pt x="145726" y="109750"/>
                                      <a:pt x="145081" y="109482"/>
                                    </a:cubicBezTo>
                                    <a:cubicBezTo>
                                      <a:pt x="144286" y="109490"/>
                                      <a:pt x="143500" y="109273"/>
                                      <a:pt x="142743" y="108997"/>
                                    </a:cubicBezTo>
                                    <a:cubicBezTo>
                                      <a:pt x="141718" y="108833"/>
                                      <a:pt x="141404" y="108804"/>
                                      <a:pt x="140233" y="108668"/>
                                    </a:cubicBezTo>
                                    <a:cubicBezTo>
                                      <a:pt x="139080" y="108598"/>
                                      <a:pt x="138588" y="108563"/>
                                      <a:pt x="137551" y="108396"/>
                                    </a:cubicBezTo>
                                    <a:cubicBezTo>
                                      <a:pt x="136992" y="108403"/>
                                      <a:pt x="136150" y="108315"/>
                                      <a:pt x="134967" y="108260"/>
                                    </a:cubicBezTo>
                                    <a:cubicBezTo>
                                      <a:pt x="134257" y="108102"/>
                                      <a:pt x="133102" y="108137"/>
                                      <a:pt x="132187" y="108125"/>
                                    </a:cubicBezTo>
                                    <a:cubicBezTo>
                                      <a:pt x="131552" y="107968"/>
                                      <a:pt x="130654" y="108168"/>
                                      <a:pt x="129357" y="108047"/>
                                    </a:cubicBezTo>
                                    <a:cubicBezTo>
                                      <a:pt x="128088" y="108151"/>
                                      <a:pt x="127579" y="107995"/>
                                      <a:pt x="126503" y="107989"/>
                                    </a:cubicBezTo>
                                    <a:cubicBezTo>
                                      <a:pt x="125766" y="107864"/>
                                      <a:pt x="124553" y="108013"/>
                                      <a:pt x="123722" y="107989"/>
                                    </a:cubicBezTo>
                                    <a:cubicBezTo>
                                      <a:pt x="122630" y="107912"/>
                                      <a:pt x="121514" y="107912"/>
                                      <a:pt x="120868" y="107989"/>
                                    </a:cubicBezTo>
                                    <a:cubicBezTo>
                                      <a:pt x="120062" y="107966"/>
                                      <a:pt x="118817" y="108182"/>
                                      <a:pt x="117669" y="108047"/>
                                    </a:cubicBezTo>
                                    <a:cubicBezTo>
                                      <a:pt x="116393" y="107946"/>
                                      <a:pt x="116010" y="108120"/>
                                      <a:pt x="114470" y="108125"/>
                                    </a:cubicBezTo>
                                    <a:cubicBezTo>
                                      <a:pt x="113098" y="108142"/>
                                      <a:pt x="112204" y="108401"/>
                                      <a:pt x="111443" y="108318"/>
                                    </a:cubicBezTo>
                                    <a:cubicBezTo>
                                      <a:pt x="110399" y="108403"/>
                                      <a:pt x="109439" y="108377"/>
                                      <a:pt x="108343" y="108590"/>
                                    </a:cubicBezTo>
                                    <a:cubicBezTo>
                                      <a:pt x="107302" y="108778"/>
                                      <a:pt x="106211" y="108887"/>
                                      <a:pt x="105488" y="108939"/>
                                    </a:cubicBezTo>
                                    <a:cubicBezTo>
                                      <a:pt x="104856" y="109095"/>
                                      <a:pt x="103452" y="109424"/>
                                      <a:pt x="102708" y="109424"/>
                                    </a:cubicBezTo>
                                    <a:cubicBezTo>
                                      <a:pt x="101568" y="109784"/>
                                      <a:pt x="100868" y="109756"/>
                                      <a:pt x="100026" y="109967"/>
                                    </a:cubicBezTo>
                                    <a:cubicBezTo>
                                      <a:pt x="99484" y="110190"/>
                                      <a:pt x="98399" y="110594"/>
                                      <a:pt x="97614" y="110724"/>
                                    </a:cubicBezTo>
                                    <a:cubicBezTo>
                                      <a:pt x="96795" y="111139"/>
                                      <a:pt x="96455" y="111175"/>
                                      <a:pt x="95375" y="111539"/>
                                    </a:cubicBezTo>
                                    <a:cubicBezTo>
                                      <a:pt x="94563" y="111835"/>
                                      <a:pt x="94283" y="112088"/>
                                      <a:pt x="93382" y="112508"/>
                                    </a:cubicBezTo>
                                    <a:cubicBezTo>
                                      <a:pt x="92636" y="112923"/>
                                      <a:pt x="92236" y="113317"/>
                                      <a:pt x="91463" y="113672"/>
                                    </a:cubicBezTo>
                                    <a:cubicBezTo>
                                      <a:pt x="90933" y="114175"/>
                                      <a:pt x="90396" y="114415"/>
                                      <a:pt x="90011" y="114894"/>
                                    </a:cubicBezTo>
                                    <a:cubicBezTo>
                                      <a:pt x="89686" y="115486"/>
                                      <a:pt x="89191" y="115964"/>
                                      <a:pt x="88879" y="116330"/>
                                    </a:cubicBezTo>
                                    <a:cubicBezTo>
                                      <a:pt x="88572" y="116854"/>
                                      <a:pt x="88340" y="117510"/>
                                      <a:pt x="88018" y="117979"/>
                                    </a:cubicBezTo>
                                    <a:cubicBezTo>
                                      <a:pt x="87720" y="118559"/>
                                      <a:pt x="87759" y="119203"/>
                                      <a:pt x="87501" y="119686"/>
                                    </a:cubicBezTo>
                                    <a:cubicBezTo>
                                      <a:pt x="87450" y="120407"/>
                                      <a:pt x="87364" y="121039"/>
                                      <a:pt x="87329" y="121742"/>
                                    </a:cubicBezTo>
                                    <a:cubicBezTo>
                                      <a:pt x="86862" y="125630"/>
                                      <a:pt x="87488" y="129592"/>
                                      <a:pt x="87501" y="132838"/>
                                    </a:cubicBezTo>
                                    <a:cubicBezTo>
                                      <a:pt x="87334" y="137054"/>
                                      <a:pt x="87268" y="140330"/>
                                      <a:pt x="87402" y="143992"/>
                                    </a:cubicBezTo>
                                    <a:cubicBezTo>
                                      <a:pt x="86934" y="148303"/>
                                      <a:pt x="87538" y="151158"/>
                                      <a:pt x="87329" y="155087"/>
                                    </a:cubicBezTo>
                                    <a:cubicBezTo>
                                      <a:pt x="87384" y="158468"/>
                                      <a:pt x="87231" y="162078"/>
                                      <a:pt x="87402" y="166183"/>
                                    </a:cubicBezTo>
                                    <a:cubicBezTo>
                                      <a:pt x="88317" y="170369"/>
                                      <a:pt x="87173" y="173394"/>
                                      <a:pt x="87747" y="177337"/>
                                    </a:cubicBezTo>
                                    <a:cubicBezTo>
                                      <a:pt x="87688" y="178038"/>
                                      <a:pt x="87673" y="179150"/>
                                      <a:pt x="87747" y="180072"/>
                                    </a:cubicBezTo>
                                    <a:cubicBezTo>
                                      <a:pt x="87807" y="180905"/>
                                      <a:pt x="87507" y="181761"/>
                                      <a:pt x="87575" y="182555"/>
                                    </a:cubicBezTo>
                                    <a:cubicBezTo>
                                      <a:pt x="87493" y="183338"/>
                                      <a:pt x="87258" y="184021"/>
                                      <a:pt x="87230" y="184669"/>
                                    </a:cubicBezTo>
                                    <a:cubicBezTo>
                                      <a:pt x="86963" y="185240"/>
                                      <a:pt x="86773" y="185704"/>
                                      <a:pt x="86541" y="186454"/>
                                    </a:cubicBezTo>
                                    <a:cubicBezTo>
                                      <a:pt x="86160" y="187088"/>
                                      <a:pt x="85862" y="187447"/>
                                      <a:pt x="85606" y="188025"/>
                                    </a:cubicBezTo>
                                    <a:cubicBezTo>
                                      <a:pt x="85289" y="188284"/>
                                      <a:pt x="84817" y="188884"/>
                                      <a:pt x="84376" y="189461"/>
                                    </a:cubicBezTo>
                                    <a:cubicBezTo>
                                      <a:pt x="83935" y="189878"/>
                                      <a:pt x="83405" y="190219"/>
                                      <a:pt x="82924" y="190566"/>
                                    </a:cubicBezTo>
                                    <a:cubicBezTo>
                                      <a:pt x="82376" y="190749"/>
                                      <a:pt x="81485" y="191115"/>
                                      <a:pt x="80931" y="191439"/>
                                    </a:cubicBezTo>
                                    <a:cubicBezTo>
                                      <a:pt x="80189" y="191729"/>
                                      <a:pt x="79514" y="191855"/>
                                      <a:pt x="78667" y="192196"/>
                                    </a:cubicBezTo>
                                    <a:cubicBezTo>
                                      <a:pt x="77833" y="192368"/>
                                      <a:pt x="77380" y="192584"/>
                                      <a:pt x="76083" y="192739"/>
                                    </a:cubicBezTo>
                                    <a:cubicBezTo>
                                      <a:pt x="74964" y="192802"/>
                                      <a:pt x="73910" y="192950"/>
                                      <a:pt x="73057" y="193224"/>
                                    </a:cubicBezTo>
                                    <a:cubicBezTo>
                                      <a:pt x="72334" y="193133"/>
                                      <a:pt x="71217" y="193211"/>
                                      <a:pt x="69513" y="193496"/>
                                    </a:cubicBezTo>
                                    <a:cubicBezTo>
                                      <a:pt x="68107" y="193614"/>
                                      <a:pt x="66948" y="193573"/>
                                      <a:pt x="65699" y="193709"/>
                                    </a:cubicBezTo>
                                    <a:cubicBezTo>
                                      <a:pt x="62072" y="194112"/>
                                      <a:pt x="58556" y="194187"/>
                                      <a:pt x="51870" y="193709"/>
                                    </a:cubicBezTo>
                                    <a:cubicBezTo>
                                      <a:pt x="50768" y="193690"/>
                                      <a:pt x="49968" y="193559"/>
                                      <a:pt x="48598" y="193631"/>
                                    </a:cubicBezTo>
                                    <a:cubicBezTo>
                                      <a:pt x="47781" y="193689"/>
                                      <a:pt x="46358" y="193573"/>
                                      <a:pt x="45645" y="193360"/>
                                    </a:cubicBezTo>
                                    <a:cubicBezTo>
                                      <a:pt x="44602" y="193114"/>
                                      <a:pt x="44172" y="193089"/>
                                      <a:pt x="42889" y="192894"/>
                                    </a:cubicBezTo>
                                    <a:cubicBezTo>
                                      <a:pt x="42191" y="192697"/>
                                      <a:pt x="41168" y="192314"/>
                                      <a:pt x="40453" y="192138"/>
                                    </a:cubicBezTo>
                                    <a:cubicBezTo>
                                      <a:pt x="39573" y="191766"/>
                                      <a:pt x="39413" y="191595"/>
                                      <a:pt x="38386" y="191245"/>
                                    </a:cubicBezTo>
                                    <a:cubicBezTo>
                                      <a:pt x="37475" y="190744"/>
                                      <a:pt x="36954" y="190363"/>
                                      <a:pt x="36565" y="190081"/>
                                    </a:cubicBezTo>
                                    <a:cubicBezTo>
                                      <a:pt x="35885" y="189539"/>
                                      <a:pt x="35443" y="188970"/>
                                      <a:pt x="35113" y="188646"/>
                                    </a:cubicBezTo>
                                    <a:cubicBezTo>
                                      <a:pt x="34528" y="188135"/>
                                      <a:pt x="34359" y="187471"/>
                                      <a:pt x="33809" y="186997"/>
                                    </a:cubicBezTo>
                                    <a:cubicBezTo>
                                      <a:pt x="33361" y="186108"/>
                                      <a:pt x="33183" y="185543"/>
                                      <a:pt x="32849" y="185077"/>
                                    </a:cubicBezTo>
                                    <a:cubicBezTo>
                                      <a:pt x="32707" y="184360"/>
                                      <a:pt x="32502" y="183546"/>
                                      <a:pt x="32259" y="182962"/>
                                    </a:cubicBezTo>
                                    <a:cubicBezTo>
                                      <a:pt x="32198" y="182262"/>
                                      <a:pt x="32082" y="181271"/>
                                      <a:pt x="31914" y="180499"/>
                                    </a:cubicBezTo>
                                    <a:cubicBezTo>
                                      <a:pt x="31808" y="179537"/>
                                      <a:pt x="31772" y="178793"/>
                                      <a:pt x="31816" y="177744"/>
                                    </a:cubicBezTo>
                                    <a:cubicBezTo>
                                      <a:pt x="31920" y="171361"/>
                                      <a:pt x="31367" y="163127"/>
                                      <a:pt x="32160" y="156465"/>
                                    </a:cubicBezTo>
                                    <a:cubicBezTo>
                                      <a:pt x="32591" y="147562"/>
                                      <a:pt x="32030" y="141309"/>
                                      <a:pt x="32160" y="135088"/>
                                    </a:cubicBezTo>
                                    <a:cubicBezTo>
                                      <a:pt x="31798" y="128737"/>
                                      <a:pt x="30668" y="121084"/>
                                      <a:pt x="32087" y="113808"/>
                                    </a:cubicBezTo>
                                    <a:cubicBezTo>
                                      <a:pt x="31288" y="106310"/>
                                      <a:pt x="31922" y="97029"/>
                                      <a:pt x="32087" y="92431"/>
                                    </a:cubicBezTo>
                                    <a:cubicBezTo>
                                      <a:pt x="32051" y="92465"/>
                                      <a:pt x="32032" y="92481"/>
                                      <a:pt x="31988" y="92509"/>
                                    </a:cubicBezTo>
                                    <a:cubicBezTo>
                                      <a:pt x="31780" y="92475"/>
                                      <a:pt x="31548" y="92531"/>
                                      <a:pt x="31299" y="92509"/>
                                    </a:cubicBezTo>
                                    <a:cubicBezTo>
                                      <a:pt x="30969" y="92557"/>
                                      <a:pt x="30540" y="92553"/>
                                      <a:pt x="30093" y="92567"/>
                                    </a:cubicBezTo>
                                    <a:cubicBezTo>
                                      <a:pt x="29570" y="92533"/>
                                      <a:pt x="29264" y="92551"/>
                                      <a:pt x="28543" y="92567"/>
                                    </a:cubicBezTo>
                                    <a:cubicBezTo>
                                      <a:pt x="27861" y="92494"/>
                                      <a:pt x="27279" y="92553"/>
                                      <a:pt x="26624" y="92567"/>
                                    </a:cubicBezTo>
                                    <a:cubicBezTo>
                                      <a:pt x="25732" y="92568"/>
                                      <a:pt x="24978" y="92618"/>
                                      <a:pt x="24286" y="92645"/>
                                    </a:cubicBezTo>
                                    <a:cubicBezTo>
                                      <a:pt x="23582" y="92719"/>
                                      <a:pt x="22636" y="92714"/>
                                      <a:pt x="21776" y="92645"/>
                                    </a:cubicBezTo>
                                    <a:cubicBezTo>
                                      <a:pt x="20937" y="92632"/>
                                      <a:pt x="20217" y="92622"/>
                                      <a:pt x="19193" y="92645"/>
                                    </a:cubicBezTo>
                                    <a:cubicBezTo>
                                      <a:pt x="18621" y="92684"/>
                                      <a:pt x="17138" y="92686"/>
                                      <a:pt x="16511" y="92645"/>
                                    </a:cubicBezTo>
                                    <a:cubicBezTo>
                                      <a:pt x="15207" y="92517"/>
                                      <a:pt x="15066" y="92730"/>
                                      <a:pt x="13755" y="92645"/>
                                    </a:cubicBezTo>
                                    <a:cubicBezTo>
                                      <a:pt x="13058" y="92692"/>
                                      <a:pt x="11955" y="92470"/>
                                      <a:pt x="11146" y="92567"/>
                                    </a:cubicBezTo>
                                    <a:cubicBezTo>
                                      <a:pt x="10535" y="92619"/>
                                      <a:pt x="9516" y="92614"/>
                                      <a:pt x="8636" y="92567"/>
                                    </a:cubicBezTo>
                                    <a:cubicBezTo>
                                      <a:pt x="8059" y="92611"/>
                                      <a:pt x="7346" y="92531"/>
                                      <a:pt x="6323" y="92567"/>
                                    </a:cubicBezTo>
                                    <a:cubicBezTo>
                                      <a:pt x="5734" y="92508"/>
                                      <a:pt x="4951" y="92494"/>
                                      <a:pt x="4158" y="92567"/>
                                    </a:cubicBezTo>
                                    <a:cubicBezTo>
                                      <a:pt x="3580" y="92633"/>
                                      <a:pt x="3219" y="92618"/>
                                      <a:pt x="2509" y="92567"/>
                                    </a:cubicBezTo>
                                    <a:cubicBezTo>
                                      <a:pt x="2086" y="92536"/>
                                      <a:pt x="1425" y="92568"/>
                                      <a:pt x="1131" y="92567"/>
                                    </a:cubicBezTo>
                                    <a:cubicBezTo>
                                      <a:pt x="922" y="92576"/>
                                      <a:pt x="590" y="92549"/>
                                      <a:pt x="344" y="92567"/>
                                    </a:cubicBezTo>
                                    <a:cubicBezTo>
                                      <a:pt x="247" y="92557"/>
                                      <a:pt x="94" y="92560"/>
                                      <a:pt x="0" y="92567"/>
                                    </a:cubicBezTo>
                                    <a:cubicBezTo>
                                      <a:pt x="184" y="92399"/>
                                      <a:pt x="318" y="92255"/>
                                      <a:pt x="442" y="92102"/>
                                    </a:cubicBezTo>
                                    <a:cubicBezTo>
                                      <a:pt x="684" y="91880"/>
                                      <a:pt x="962" y="91536"/>
                                      <a:pt x="1205" y="91345"/>
                                    </a:cubicBezTo>
                                    <a:cubicBezTo>
                                      <a:pt x="1662" y="90969"/>
                                      <a:pt x="1873" y="90579"/>
                                      <a:pt x="2239" y="90317"/>
                                    </a:cubicBezTo>
                                    <a:cubicBezTo>
                                      <a:pt x="2730" y="89888"/>
                                      <a:pt x="3123" y="89597"/>
                                      <a:pt x="3641" y="89076"/>
                                    </a:cubicBezTo>
                                    <a:cubicBezTo>
                                      <a:pt x="4166" y="88601"/>
                                      <a:pt x="4790" y="87962"/>
                                      <a:pt x="5265" y="87640"/>
                                    </a:cubicBezTo>
                                    <a:cubicBezTo>
                                      <a:pt x="5895" y="87156"/>
                                      <a:pt x="6595" y="86598"/>
                                      <a:pt x="7258" y="85991"/>
                                    </a:cubicBezTo>
                                    <a:cubicBezTo>
                                      <a:pt x="7915" y="85478"/>
                                      <a:pt x="8917" y="84512"/>
                                      <a:pt x="9424" y="84226"/>
                                    </a:cubicBezTo>
                                    <a:cubicBezTo>
                                      <a:pt x="10095" y="83624"/>
                                      <a:pt x="11066" y="82754"/>
                                      <a:pt x="11835" y="82092"/>
                                    </a:cubicBezTo>
                                    <a:cubicBezTo>
                                      <a:pt x="12668" y="81564"/>
                                      <a:pt x="13557" y="80576"/>
                                      <a:pt x="14444" y="79978"/>
                                    </a:cubicBezTo>
                                    <a:cubicBezTo>
                                      <a:pt x="15054" y="79405"/>
                                      <a:pt x="15966" y="78577"/>
                                      <a:pt x="17372" y="77650"/>
                                    </a:cubicBezTo>
                                    <a:cubicBezTo>
                                      <a:pt x="18118" y="76875"/>
                                      <a:pt x="19408" y="76027"/>
                                      <a:pt x="20398" y="75109"/>
                                    </a:cubicBezTo>
                                    <a:cubicBezTo>
                                      <a:pt x="21405" y="74291"/>
                                      <a:pt x="22244" y="73478"/>
                                      <a:pt x="23524" y="72510"/>
                                    </a:cubicBezTo>
                                    <a:cubicBezTo>
                                      <a:pt x="24418" y="71964"/>
                                      <a:pt x="25713" y="70562"/>
                                      <a:pt x="26968" y="69774"/>
                                    </a:cubicBezTo>
                                    <a:cubicBezTo>
                                      <a:pt x="28503" y="68378"/>
                                      <a:pt x="29344" y="67937"/>
                                      <a:pt x="30438" y="66904"/>
                                    </a:cubicBezTo>
                                    <a:cubicBezTo>
                                      <a:pt x="31630" y="65935"/>
                                      <a:pt x="33284" y="64760"/>
                                      <a:pt x="34055" y="63955"/>
                                    </a:cubicBezTo>
                                    <a:cubicBezTo>
                                      <a:pt x="35870" y="62834"/>
                                      <a:pt x="36483" y="62062"/>
                                      <a:pt x="37869" y="61007"/>
                                    </a:cubicBezTo>
                                    <a:cubicBezTo>
                                      <a:pt x="39634" y="59321"/>
                                      <a:pt x="40312" y="58984"/>
                                      <a:pt x="41683" y="57864"/>
                                    </a:cubicBezTo>
                                    <a:cubicBezTo>
                                      <a:pt x="43489" y="56749"/>
                                      <a:pt x="44195" y="55705"/>
                                      <a:pt x="45645" y="54780"/>
                                    </a:cubicBezTo>
                                    <a:cubicBezTo>
                                      <a:pt x="47270" y="53597"/>
                                      <a:pt x="47830" y="53173"/>
                                      <a:pt x="49631" y="51560"/>
                                    </a:cubicBezTo>
                                    <a:cubicBezTo>
                                      <a:pt x="51153" y="50307"/>
                                      <a:pt x="52300" y="49560"/>
                                      <a:pt x="53691" y="48340"/>
                                    </a:cubicBezTo>
                                    <a:cubicBezTo>
                                      <a:pt x="54957" y="47141"/>
                                      <a:pt x="56013" y="46762"/>
                                      <a:pt x="57751" y="45197"/>
                                    </a:cubicBezTo>
                                    <a:cubicBezTo>
                                      <a:pt x="58974" y="43988"/>
                                      <a:pt x="60791" y="42675"/>
                                      <a:pt x="61738" y="41899"/>
                                    </a:cubicBezTo>
                                    <a:cubicBezTo>
                                      <a:pt x="62981" y="40837"/>
                                      <a:pt x="64147" y="40197"/>
                                      <a:pt x="65872" y="38757"/>
                                    </a:cubicBezTo>
                                    <a:cubicBezTo>
                                      <a:pt x="66896" y="38259"/>
                                      <a:pt x="67868" y="37035"/>
                                      <a:pt x="69956" y="35459"/>
                                    </a:cubicBezTo>
                                    <a:cubicBezTo>
                                      <a:pt x="71811" y="33746"/>
                                      <a:pt x="72533" y="33254"/>
                                      <a:pt x="74016" y="32394"/>
                                    </a:cubicBezTo>
                                    <a:cubicBezTo>
                                      <a:pt x="75203" y="31606"/>
                                      <a:pt x="76536" y="30615"/>
                                      <a:pt x="77904" y="29232"/>
                                    </a:cubicBezTo>
                                    <a:cubicBezTo>
                                      <a:pt x="79500" y="27890"/>
                                      <a:pt x="80693" y="27005"/>
                                      <a:pt x="81792" y="26226"/>
                                    </a:cubicBezTo>
                                    <a:cubicBezTo>
                                      <a:pt x="83768" y="24805"/>
                                      <a:pt x="84499" y="24469"/>
                                      <a:pt x="85680" y="23277"/>
                                    </a:cubicBezTo>
                                    <a:cubicBezTo>
                                      <a:pt x="87165" y="22259"/>
                                      <a:pt x="88295" y="21404"/>
                                      <a:pt x="89322" y="20329"/>
                                    </a:cubicBezTo>
                                    <a:cubicBezTo>
                                      <a:pt x="90447" y="19653"/>
                                      <a:pt x="92219" y="18358"/>
                                      <a:pt x="93037" y="17594"/>
                                    </a:cubicBezTo>
                                    <a:cubicBezTo>
                                      <a:pt x="94152" y="16929"/>
                                      <a:pt x="95371" y="15570"/>
                                      <a:pt x="96482" y="14936"/>
                                    </a:cubicBezTo>
                                    <a:cubicBezTo>
                                      <a:pt x="97279" y="14035"/>
                                      <a:pt x="98159" y="13435"/>
                                      <a:pt x="99780" y="12317"/>
                                    </a:cubicBezTo>
                                    <a:cubicBezTo>
                                      <a:pt x="101250" y="11192"/>
                                      <a:pt x="101910" y="10806"/>
                                      <a:pt x="102979" y="9931"/>
                                    </a:cubicBezTo>
                                    <a:cubicBezTo>
                                      <a:pt x="103819" y="9085"/>
                                      <a:pt x="105203" y="8428"/>
                                      <a:pt x="105907" y="7662"/>
                                    </a:cubicBezTo>
                                    <a:cubicBezTo>
                                      <a:pt x="106635" y="6925"/>
                                      <a:pt x="107594" y="6312"/>
                                      <a:pt x="108687" y="5547"/>
                                    </a:cubicBezTo>
                                    <a:cubicBezTo>
                                      <a:pt x="109410" y="5053"/>
                                      <a:pt x="110035" y="4675"/>
                                      <a:pt x="111271" y="3763"/>
                                    </a:cubicBezTo>
                                    <a:cubicBezTo>
                                      <a:pt x="112013" y="3164"/>
                                      <a:pt x="112527" y="2976"/>
                                      <a:pt x="113707" y="2327"/>
                                    </a:cubicBezTo>
                                    <a:cubicBezTo>
                                      <a:pt x="114620" y="2057"/>
                                      <a:pt x="115426" y="1681"/>
                                      <a:pt x="116020" y="1241"/>
                                    </a:cubicBezTo>
                                    <a:cubicBezTo>
                                      <a:pt x="116510" y="1021"/>
                                      <a:pt x="117259" y="822"/>
                                      <a:pt x="118185" y="484"/>
                                    </a:cubicBezTo>
                                    <a:cubicBezTo>
                                      <a:pt x="118736" y="330"/>
                                      <a:pt x="119858" y="120"/>
                                      <a:pt x="120351" y="77"/>
                                    </a:cubicBezTo>
                                    <a:cubicBezTo>
                                      <a:pt x="120896" y="90"/>
                                      <a:pt x="121706" y="129"/>
                                      <a:pt x="122590" y="0"/>
                                    </a:cubicBezTo>
                                    <a:close/>
                                  </a:path>
                                </a:pathLst>
                              </a:custGeom>
                              <a:solidFill>
                                <a:schemeClr val="accent1"/>
                              </a:solidFill>
                              <a:ln w="6350">
                                <a:solidFill>
                                  <a:schemeClr val="accent3">
                                    <a:lumMod val="75000"/>
                                  </a:schemeClr>
                                </a:solidFill>
                                <a:prstDash val="solid"/>
                                <a:round/>
                                <a:headEnd/>
                                <a:tailEnd/>
                                <a:extLst>
                                  <a:ext uri="{C807C97D-BFC1-408E-A445-0C87EB9F89A2}">
                                    <ask:lineSketchStyleProps xmlns:ask="http://schemas.microsoft.com/office/drawing/2018/sketchyshapes" sd="1219033472">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k:type>
                                        <ask:lineSketchFreehand/>
                                      </ask:type>
                                    </ask:lineSketchStyleProps>
                                  </a:ext>
                                </a:extLst>
                              </a:ln>
                              <a:effectLst>
                                <a:outerShdw blurRad="76200" dist="50800" dir="4200000" algn="tl" rotWithShape="0">
                                  <a:prstClr val="black">
                                    <a:alpha val="40000"/>
                                  </a:prstClr>
                                </a:outerShdw>
                              </a:effectLst>
                            </wps:spPr>
                            <wps:bodyPr vert="horz" wrap="square" lIns="91440" tIns="45720" rIns="91440" bIns="45720" numCol="1" anchor="t" anchorCtr="0" compatLnSpc="1">
                              <a:prstTxWarp prst="textNoShape">
                                <a:avLst/>
                              </a:prstTxWarp>
                            </wps:bodyPr>
                          </wps:wsp>
                        </a:graphicData>
                      </a:graphic>
                    </wp:anchor>
                  </w:drawing>
                </mc:Choice>
                <mc:Fallback>
                  <w:pict>
                    <v:shape w14:anchorId="186874C8" id="Address icon" o:spid="_x0000_s1026" alt="Address icon" style="position:absolute;margin-left:3.1pt;margin-top:4.75pt;width:19.4pt;height:15.2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color="#005a6a [2406]" strokeweight=".5pt">
                      <v:shadow on="t" color="black" opacity="26214f" origin="-.5,-.5" offset=".48264mm,1.326mm"/>
                      <v:path arrowok="t" o:connecttype="custom" o:connectlocs="129086,1575;138942,7874;151911,17529;166956,28895;183124,41289;199378,53887;214595,65733;227997,76209;238372,84494;244597,89698;238372,91342;223414,91752;213298,92095;213298,175699;211656,185970;206036,191448;195055,193776;186496,193981;176293,193776;166437,193228;160644,189599;158309,180697;157791,168441;157531,155637;157445,142148;157445,130644;157531,123729;156580,116882;151306,111678;142747,109007;132198,108117;120872,107980;108335,108596;97614,110719;90006,114896;87325,121743;87412,166181;87239,184669;82916,190557;73059,193228;48591,193639;38389,191242;32855,185080;32163,156458;31990,92506;26630,92574;16514,92643;6312,92574;346,92574;2248,90314;9424,84220;20405,75114;34065,63953;49628,51559;65883,38755;81792,26225;96490,14927;108681,5546;118192,479" o:connectangles="0,0,0,0,0,0,0,0,0,0,0,0,0,0,0,0,0,0,0,0,0,0,0,0,0,0,0,0,0,0,0,0,0,0,0,0,0,0,0,0,0,0,0,0,0,0,0,0,0,0,0,0,0,0,0,0,0,0,0"/>
                    </v:shape>
                  </w:pict>
                </mc:Fallback>
              </mc:AlternateContent>
            </w:r>
          </w:p>
          <w:p w14:paraId="095F3F85" w14:textId="5230EA16" w:rsidR="000B0825" w:rsidRPr="00AC667D" w:rsidRDefault="000B0825" w:rsidP="000B0825">
            <w:pPr>
              <w:pStyle w:val="Title"/>
              <w:rPr>
                <w:rStyle w:val="Emphasis"/>
                <w:rFonts w:ascii="Abadi" w:hAnsi="Abadi" w:cstheme="minorHAnsi"/>
                <w:b w:val="0"/>
                <w:bCs/>
                <w:sz w:val="22"/>
                <w:szCs w:val="22"/>
              </w:rPr>
            </w:pPr>
          </w:p>
        </w:tc>
      </w:tr>
      <w:tr w:rsidR="007B53E5" w:rsidRPr="00AC667D" w14:paraId="0F16ABB3" w14:textId="77777777" w:rsidTr="000B0825">
        <w:trPr>
          <w:trHeight w:val="465"/>
        </w:trPr>
        <w:tc>
          <w:tcPr>
            <w:tcW w:w="4586" w:type="dxa"/>
            <w:tcMar>
              <w:left w:w="720" w:type="dxa"/>
              <w:right w:w="29" w:type="dxa"/>
            </w:tcMar>
          </w:tcPr>
          <w:p w14:paraId="7B541BA2" w14:textId="5DCA2494" w:rsidR="000B0825" w:rsidRPr="00784995" w:rsidRDefault="000B0825" w:rsidP="00865030">
            <w:pPr>
              <w:pStyle w:val="Title"/>
              <w:jc w:val="right"/>
              <w:rPr>
                <w:rStyle w:val="Emphasis"/>
                <w:rFonts w:ascii="Abadi" w:hAnsi="Abadi" w:cstheme="minorHAnsi"/>
                <w:b w:val="0"/>
                <w:bCs/>
                <w:color w:val="0C365F" w:themeColor="accent2" w:themeShade="BF"/>
                <w:sz w:val="22"/>
                <w:szCs w:val="22"/>
              </w:rPr>
            </w:pPr>
            <w:r w:rsidRPr="00784995">
              <w:rPr>
                <w:rStyle w:val="Emphasis"/>
                <w:rFonts w:ascii="Abadi" w:hAnsi="Abadi" w:cstheme="minorHAnsi"/>
                <w:b w:val="0"/>
                <w:bCs/>
                <w:color w:val="0C365F" w:themeColor="accent2" w:themeShade="BF"/>
                <w:sz w:val="22"/>
                <w:szCs w:val="22"/>
              </w:rPr>
              <w:t>704-658-6243</w:t>
            </w:r>
          </w:p>
        </w:tc>
        <w:tc>
          <w:tcPr>
            <w:tcW w:w="331" w:type="dxa"/>
            <w:tcMar>
              <w:left w:w="0" w:type="dxa"/>
              <w:right w:w="0" w:type="dxa"/>
            </w:tcMar>
          </w:tcPr>
          <w:p w14:paraId="64B501E5" w14:textId="59C7D3A3" w:rsidR="000B0825" w:rsidRPr="00AC667D" w:rsidRDefault="006B04B3" w:rsidP="000B0825">
            <w:pPr>
              <w:pStyle w:val="Title"/>
              <w:rPr>
                <w:rStyle w:val="Emphasis"/>
                <w:rFonts w:ascii="Abadi" w:hAnsi="Abadi" w:cstheme="minorHAnsi"/>
                <w:b w:val="0"/>
                <w:bCs/>
                <w:sz w:val="22"/>
                <w:szCs w:val="22"/>
              </w:rPr>
            </w:pPr>
            <w:r w:rsidRPr="00AC667D">
              <w:rPr>
                <w:rStyle w:val="Emphasis"/>
                <w:rFonts w:ascii="Abadi" w:hAnsi="Abadi" w:cstheme="minorHAnsi"/>
                <w:b w:val="0"/>
                <w:bCs/>
                <w:noProof/>
                <w:sz w:val="22"/>
                <w:szCs w:val="22"/>
              </w:rPr>
              <mc:AlternateContent>
                <mc:Choice Requires="wps">
                  <w:drawing>
                    <wp:anchor distT="0" distB="0" distL="114300" distR="114300" simplePos="0" relativeHeight="251658240" behindDoc="0" locked="0" layoutInCell="1" allowOverlap="1" wp14:anchorId="1C292335" wp14:editId="09158A63">
                      <wp:simplePos x="0" y="0"/>
                      <wp:positionH relativeFrom="column">
                        <wp:posOffset>75091</wp:posOffset>
                      </wp:positionH>
                      <wp:positionV relativeFrom="paragraph">
                        <wp:posOffset>-3103</wp:posOffset>
                      </wp:positionV>
                      <wp:extent cx="179037" cy="167351"/>
                      <wp:effectExtent l="76200" t="38100" r="69215" b="156845"/>
                      <wp:wrapNone/>
                      <wp:docPr id="6"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9037" cy="167351"/>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solidFill>
                                  <a:schemeClr val="accent3">
                                    <a:lumMod val="75000"/>
                                  </a:schemeClr>
                                </a:solidFill>
                                <a:prstDash val="solid"/>
                                <a:round/>
                                <a:headEnd/>
                                <a:tailEnd/>
                              </a:ln>
                              <a:effectLst>
                                <a:outerShdw blurRad="76200" dist="50800" dir="4200000" algn="tl" rotWithShape="0">
                                  <a:prstClr val="black">
                                    <a:alpha val="40000"/>
                                  </a:prstClr>
                                </a:outerShdw>
                              </a:effectLst>
                            </wps:spPr>
                            <wps:bodyPr vert="horz" wrap="square" lIns="91440" tIns="45720" rIns="91440" bIns="45720" numCol="1" anchor="t" anchorCtr="0" compatLnSpc="1">
                              <a:prstTxWarp prst="textNoShape">
                                <a:avLst/>
                              </a:prstTxWarp>
                            </wps:bodyPr>
                          </wps:wsp>
                        </a:graphicData>
                      </a:graphic>
                    </wp:anchor>
                  </w:drawing>
                </mc:Choice>
                <mc:Fallback>
                  <w:pict>
                    <v:shape w14:anchorId="639E27BB" id="Telephone icon" o:spid="_x0000_s1026" alt="Phone icon" style="position:absolute;margin-left:5.9pt;margin-top:-.25pt;width:14.1pt;height:13.2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color="#005a6a [2406]" strokeweight="0">
                      <v:shadow on="t" color="black" opacity="26214f" origin="-.5,-.5" offset=".48264mm,1.326mm"/>
                      <v:path arrowok="t" o:connecttype="custom" o:connectlocs="33464,704;40690,4926;52055,15417;59913,22774;63140,28723;62579,34545;58229,40238;51003,46252;46934,52649;46513,59174;49600,65699;64403,80157;98358,109904;114354,122698;121159,124490;127894,122890;134278,117453;141574,111120;148800,108944;155886,110544;162761,115789;177423,131846;179037,137476;178055,142530;175810,146304;173635,148479;172442,149439;169215,151870;164655,155196;159183,158779;153430,161977;147958,164216;137786,166647;129647,167351;122913,166711;117019,165112;111477,162745;100954,157947;81872,148031;64262,137284;48337,125321;34236,112015;22029,97238;11926,80669;4139,62181;281,46956;772,34737;4420,23350;11225,12603;19573,3902;26449,384" o:connectangles="0,0,0,0,0,0,0,0,0,0,0,0,0,0,0,0,0,0,0,0,0,0,0,0,0,0,0,0,0,0,0,0,0,0,0,0,0,0,0,0,0,0,0,0,0,0,0,0,0,0,0"/>
                    </v:shape>
                  </w:pict>
                </mc:Fallback>
              </mc:AlternateContent>
            </w:r>
          </w:p>
        </w:tc>
      </w:tr>
      <w:tr w:rsidR="008270F8" w:rsidRPr="00AC667D" w14:paraId="5C614459" w14:textId="77777777" w:rsidTr="000B0825">
        <w:trPr>
          <w:trHeight w:val="483"/>
        </w:trPr>
        <w:tc>
          <w:tcPr>
            <w:tcW w:w="4586" w:type="dxa"/>
            <w:tcMar>
              <w:left w:w="720" w:type="dxa"/>
              <w:right w:w="29" w:type="dxa"/>
            </w:tcMar>
          </w:tcPr>
          <w:p w14:paraId="73C5AF04" w14:textId="77777777" w:rsidR="000B0825" w:rsidRPr="00784995" w:rsidRDefault="000B0825" w:rsidP="00865030">
            <w:pPr>
              <w:pStyle w:val="Title"/>
              <w:jc w:val="right"/>
              <w:rPr>
                <w:rStyle w:val="Emphasis"/>
                <w:rFonts w:ascii="Abadi" w:hAnsi="Abadi" w:cstheme="minorHAnsi"/>
                <w:b w:val="0"/>
                <w:bCs/>
                <w:color w:val="0C365F" w:themeColor="accent2" w:themeShade="BF"/>
                <w:sz w:val="22"/>
                <w:szCs w:val="22"/>
              </w:rPr>
            </w:pPr>
            <w:r w:rsidRPr="00784995">
              <w:rPr>
                <w:rStyle w:val="Emphasis"/>
                <w:rFonts w:ascii="Abadi" w:hAnsi="Abadi" w:cstheme="minorHAnsi"/>
                <w:b w:val="0"/>
                <w:bCs/>
                <w:color w:val="0C365F" w:themeColor="accent2" w:themeShade="BF"/>
                <w:sz w:val="22"/>
                <w:szCs w:val="22"/>
              </w:rPr>
              <w:t>faeriespeck@gmail.com</w:t>
            </w:r>
          </w:p>
        </w:tc>
        <w:tc>
          <w:tcPr>
            <w:tcW w:w="331" w:type="dxa"/>
            <w:tcMar>
              <w:left w:w="0" w:type="dxa"/>
              <w:right w:w="0" w:type="dxa"/>
            </w:tcMar>
          </w:tcPr>
          <w:p w14:paraId="01D8271D" w14:textId="09353891" w:rsidR="000B0825" w:rsidRPr="00AC667D" w:rsidRDefault="005116C3" w:rsidP="000B0825">
            <w:pPr>
              <w:pStyle w:val="Title"/>
              <w:rPr>
                <w:rStyle w:val="Emphasis"/>
                <w:rFonts w:ascii="Abadi" w:hAnsi="Abadi" w:cstheme="minorHAnsi"/>
                <w:b w:val="0"/>
                <w:bCs/>
                <w:sz w:val="22"/>
                <w:szCs w:val="22"/>
              </w:rPr>
            </w:pPr>
            <w:r w:rsidRPr="00AC667D">
              <w:rPr>
                <w:rStyle w:val="Emphasis"/>
                <w:rFonts w:ascii="Abadi" w:hAnsi="Abadi" w:cstheme="minorHAnsi"/>
                <w:b w:val="0"/>
                <w:bCs/>
                <w:noProof/>
                <w:sz w:val="22"/>
                <w:szCs w:val="22"/>
              </w:rPr>
              <mc:AlternateContent>
                <mc:Choice Requires="wps">
                  <w:drawing>
                    <wp:anchor distT="0" distB="0" distL="114300" distR="114300" simplePos="0" relativeHeight="251659264" behindDoc="0" locked="0" layoutInCell="1" allowOverlap="1" wp14:anchorId="1BBEF41D" wp14:editId="400DFE74">
                      <wp:simplePos x="0" y="0"/>
                      <wp:positionH relativeFrom="column">
                        <wp:posOffset>74455</wp:posOffset>
                      </wp:positionH>
                      <wp:positionV relativeFrom="paragraph">
                        <wp:posOffset>0</wp:posOffset>
                      </wp:positionV>
                      <wp:extent cx="197758" cy="131839"/>
                      <wp:effectExtent l="76200" t="38100" r="88265" b="154305"/>
                      <wp:wrapNone/>
                      <wp:docPr id="7"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97758" cy="131839"/>
                              </a:xfrm>
                              <a:custGeom>
                                <a:avLst/>
                                <a:gdLst>
                                  <a:gd name="connsiteX0" fmla="*/ 177982 w 197758"/>
                                  <a:gd name="connsiteY0" fmla="*/ 34607 h 131839"/>
                                  <a:gd name="connsiteX1" fmla="*/ 177982 w 197758"/>
                                  <a:gd name="connsiteY1" fmla="*/ 34607 h 131839"/>
                                  <a:gd name="connsiteX2" fmla="*/ 98879 w 197758"/>
                                  <a:gd name="connsiteY2" fmla="*/ 95583 h 131839"/>
                                  <a:gd name="connsiteX3" fmla="*/ 19775 w 197758"/>
                                  <a:gd name="connsiteY3" fmla="*/ 34607 h 131839"/>
                                  <a:gd name="connsiteX4" fmla="*/ 19775 w 197758"/>
                                  <a:gd name="connsiteY4" fmla="*/ 29663 h 131839"/>
                                  <a:gd name="connsiteX5" fmla="*/ 26361 w 197758"/>
                                  <a:gd name="connsiteY5" fmla="*/ 28015 h 131839"/>
                                  <a:gd name="connsiteX6" fmla="*/ 98879 w 197758"/>
                                  <a:gd name="connsiteY6" fmla="*/ 84047 h 131839"/>
                                  <a:gd name="connsiteX7" fmla="*/ 171396 w 197758"/>
                                  <a:gd name="connsiteY7" fmla="*/ 28015 h 131839"/>
                                  <a:gd name="connsiteX8" fmla="*/ 177982 w 197758"/>
                                  <a:gd name="connsiteY8" fmla="*/ 29663 h 131839"/>
                                  <a:gd name="connsiteX9" fmla="*/ 177982 w 197758"/>
                                  <a:gd name="connsiteY9" fmla="*/ 34607 h 131839"/>
                                  <a:gd name="connsiteX10" fmla="*/ 177982 w 197758"/>
                                  <a:gd name="connsiteY10" fmla="*/ 34607 h 131839"/>
                                  <a:gd name="connsiteX11" fmla="*/ 187870 w 197758"/>
                                  <a:gd name="connsiteY11" fmla="*/ 0 h 131839"/>
                                  <a:gd name="connsiteX12" fmla="*/ 187870 w 197758"/>
                                  <a:gd name="connsiteY12" fmla="*/ 0 h 131839"/>
                                  <a:gd name="connsiteX13" fmla="*/ 9887 w 197758"/>
                                  <a:gd name="connsiteY13" fmla="*/ 0 h 131839"/>
                                  <a:gd name="connsiteX14" fmla="*/ 0 w 197758"/>
                                  <a:gd name="connsiteY14" fmla="*/ 9887 h 131839"/>
                                  <a:gd name="connsiteX15" fmla="*/ 0 w 197758"/>
                                  <a:gd name="connsiteY15" fmla="*/ 121951 h 131839"/>
                                  <a:gd name="connsiteX16" fmla="*/ 9887 w 197758"/>
                                  <a:gd name="connsiteY16" fmla="*/ 131839 h 131839"/>
                                  <a:gd name="connsiteX17" fmla="*/ 187870 w 197758"/>
                                  <a:gd name="connsiteY17" fmla="*/ 131839 h 131839"/>
                                  <a:gd name="connsiteX18" fmla="*/ 197758 w 197758"/>
                                  <a:gd name="connsiteY18" fmla="*/ 121951 h 131839"/>
                                  <a:gd name="connsiteX19" fmla="*/ 197758 w 197758"/>
                                  <a:gd name="connsiteY19" fmla="*/ 9887 h 131839"/>
                                  <a:gd name="connsiteX20" fmla="*/ 187870 w 197758"/>
                                  <a:gd name="connsiteY20" fmla="*/ 0 h 1318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97758" h="131839" fill="none" extrusionOk="0">
                                    <a:moveTo>
                                      <a:pt x="177982" y="34607"/>
                                    </a:moveTo>
                                    <a:lnTo>
                                      <a:pt x="177982" y="34607"/>
                                    </a:lnTo>
                                    <a:cubicBezTo>
                                      <a:pt x="150621" y="57965"/>
                                      <a:pt x="120347" y="79546"/>
                                      <a:pt x="98879" y="95583"/>
                                    </a:cubicBezTo>
                                    <a:cubicBezTo>
                                      <a:pt x="61128" y="68465"/>
                                      <a:pt x="45728" y="52493"/>
                                      <a:pt x="19775" y="34607"/>
                                    </a:cubicBezTo>
                                    <a:cubicBezTo>
                                      <a:pt x="17929" y="32778"/>
                                      <a:pt x="18256" y="31224"/>
                                      <a:pt x="19775" y="29663"/>
                                    </a:cubicBezTo>
                                    <a:cubicBezTo>
                                      <a:pt x="21249" y="26502"/>
                                      <a:pt x="23198" y="26436"/>
                                      <a:pt x="26361" y="28015"/>
                                    </a:cubicBezTo>
                                    <a:cubicBezTo>
                                      <a:pt x="45512" y="45864"/>
                                      <a:pt x="80731" y="65858"/>
                                      <a:pt x="98879" y="84047"/>
                                    </a:cubicBezTo>
                                    <a:cubicBezTo>
                                      <a:pt x="131819" y="52901"/>
                                      <a:pt x="147325" y="48636"/>
                                      <a:pt x="171396" y="28015"/>
                                    </a:cubicBezTo>
                                    <a:cubicBezTo>
                                      <a:pt x="173435" y="26444"/>
                                      <a:pt x="176656" y="25829"/>
                                      <a:pt x="177982" y="29663"/>
                                    </a:cubicBezTo>
                                    <a:cubicBezTo>
                                      <a:pt x="179534" y="31269"/>
                                      <a:pt x="179573" y="32878"/>
                                      <a:pt x="177982" y="34607"/>
                                    </a:cubicBezTo>
                                    <a:lnTo>
                                      <a:pt x="177982" y="34607"/>
                                    </a:lnTo>
                                    <a:close/>
                                    <a:moveTo>
                                      <a:pt x="187870" y="0"/>
                                    </a:moveTo>
                                    <a:lnTo>
                                      <a:pt x="187870" y="0"/>
                                    </a:lnTo>
                                    <a:cubicBezTo>
                                      <a:pt x="147690" y="8198"/>
                                      <a:pt x="67172" y="-6793"/>
                                      <a:pt x="9887" y="0"/>
                                    </a:cubicBezTo>
                                    <a:cubicBezTo>
                                      <a:pt x="5326" y="-25"/>
                                      <a:pt x="-583" y="5655"/>
                                      <a:pt x="0" y="9887"/>
                                    </a:cubicBezTo>
                                    <a:cubicBezTo>
                                      <a:pt x="-628" y="38785"/>
                                      <a:pt x="-1277" y="77768"/>
                                      <a:pt x="0" y="121951"/>
                                    </a:cubicBezTo>
                                    <a:cubicBezTo>
                                      <a:pt x="725" y="126252"/>
                                      <a:pt x="4915" y="131727"/>
                                      <a:pt x="9887" y="131839"/>
                                    </a:cubicBezTo>
                                    <a:cubicBezTo>
                                      <a:pt x="71243" y="128126"/>
                                      <a:pt x="143985" y="136227"/>
                                      <a:pt x="187870" y="131839"/>
                                    </a:cubicBezTo>
                                    <a:cubicBezTo>
                                      <a:pt x="192580" y="132504"/>
                                      <a:pt x="198231" y="126427"/>
                                      <a:pt x="197758" y="121951"/>
                                    </a:cubicBezTo>
                                    <a:cubicBezTo>
                                      <a:pt x="202274" y="77358"/>
                                      <a:pt x="200816" y="63267"/>
                                      <a:pt x="197758" y="9887"/>
                                    </a:cubicBezTo>
                                    <a:cubicBezTo>
                                      <a:pt x="197784" y="4826"/>
                                      <a:pt x="191873" y="-449"/>
                                      <a:pt x="187870" y="0"/>
                                    </a:cubicBezTo>
                                    <a:close/>
                                  </a:path>
                                  <a:path w="197758" h="131839" stroke="0" extrusionOk="0">
                                    <a:moveTo>
                                      <a:pt x="177982" y="34607"/>
                                    </a:moveTo>
                                    <a:lnTo>
                                      <a:pt x="177982" y="34607"/>
                                    </a:lnTo>
                                    <a:cubicBezTo>
                                      <a:pt x="148077" y="54818"/>
                                      <a:pt x="124543" y="80499"/>
                                      <a:pt x="98879" y="95583"/>
                                    </a:cubicBezTo>
                                    <a:cubicBezTo>
                                      <a:pt x="75156" y="81847"/>
                                      <a:pt x="56730" y="66680"/>
                                      <a:pt x="19775" y="34607"/>
                                    </a:cubicBezTo>
                                    <a:cubicBezTo>
                                      <a:pt x="18276" y="32926"/>
                                      <a:pt x="18085" y="31354"/>
                                      <a:pt x="19775" y="29663"/>
                                    </a:cubicBezTo>
                                    <a:cubicBezTo>
                                      <a:pt x="21142" y="26286"/>
                                      <a:pt x="23235" y="26379"/>
                                      <a:pt x="26361" y="28015"/>
                                    </a:cubicBezTo>
                                    <a:cubicBezTo>
                                      <a:pt x="55166" y="55605"/>
                                      <a:pt x="76728" y="68135"/>
                                      <a:pt x="98879" y="84047"/>
                                    </a:cubicBezTo>
                                    <a:cubicBezTo>
                                      <a:pt x="129169" y="63842"/>
                                      <a:pt x="136258" y="51782"/>
                                      <a:pt x="171396" y="28015"/>
                                    </a:cubicBezTo>
                                    <a:cubicBezTo>
                                      <a:pt x="173673" y="26111"/>
                                      <a:pt x="176521" y="26195"/>
                                      <a:pt x="177982" y="29663"/>
                                    </a:cubicBezTo>
                                    <a:cubicBezTo>
                                      <a:pt x="179757" y="31095"/>
                                      <a:pt x="179661" y="32975"/>
                                      <a:pt x="177982" y="34607"/>
                                    </a:cubicBezTo>
                                    <a:lnTo>
                                      <a:pt x="177982" y="34607"/>
                                    </a:lnTo>
                                    <a:close/>
                                    <a:moveTo>
                                      <a:pt x="187870" y="0"/>
                                    </a:moveTo>
                                    <a:lnTo>
                                      <a:pt x="187870" y="0"/>
                                    </a:lnTo>
                                    <a:cubicBezTo>
                                      <a:pt x="151642" y="-6831"/>
                                      <a:pt x="91637" y="-4632"/>
                                      <a:pt x="9887" y="0"/>
                                    </a:cubicBezTo>
                                    <a:cubicBezTo>
                                      <a:pt x="5249" y="-667"/>
                                      <a:pt x="469" y="5923"/>
                                      <a:pt x="0" y="9887"/>
                                    </a:cubicBezTo>
                                    <a:cubicBezTo>
                                      <a:pt x="702" y="63700"/>
                                      <a:pt x="4941" y="88839"/>
                                      <a:pt x="0" y="121951"/>
                                    </a:cubicBezTo>
                                    <a:cubicBezTo>
                                      <a:pt x="-778" y="127416"/>
                                      <a:pt x="4594" y="132372"/>
                                      <a:pt x="9887" y="131839"/>
                                    </a:cubicBezTo>
                                    <a:cubicBezTo>
                                      <a:pt x="94277" y="137264"/>
                                      <a:pt x="135642" y="125192"/>
                                      <a:pt x="187870" y="131839"/>
                                    </a:cubicBezTo>
                                    <a:cubicBezTo>
                                      <a:pt x="193257" y="132658"/>
                                      <a:pt x="197106" y="126999"/>
                                      <a:pt x="197758" y="121951"/>
                                    </a:cubicBezTo>
                                    <a:cubicBezTo>
                                      <a:pt x="197600" y="75423"/>
                                      <a:pt x="202989" y="63444"/>
                                      <a:pt x="197758" y="9887"/>
                                    </a:cubicBezTo>
                                    <a:cubicBezTo>
                                      <a:pt x="198569" y="4634"/>
                                      <a:pt x="193022" y="126"/>
                                      <a:pt x="187870" y="0"/>
                                    </a:cubicBezTo>
                                    <a:close/>
                                  </a:path>
                                </a:pathLst>
                              </a:custGeom>
                              <a:solidFill>
                                <a:schemeClr val="accent1"/>
                              </a:solidFill>
                              <a:ln w="6350">
                                <a:solidFill>
                                  <a:schemeClr val="accent3">
                                    <a:lumMod val="75000"/>
                                  </a:schemeClr>
                                </a:solidFill>
                                <a:prstDash val="solid"/>
                                <a:round/>
                                <a:headEnd/>
                                <a:tailEnd/>
                                <a:extLst>
                                  <a:ext uri="{C807C97D-BFC1-408E-A445-0C87EB9F89A2}">
                                    <ask:lineSketchStyleProps xmlns:ask="http://schemas.microsoft.com/office/drawing/2018/sketchyshapes" sd="4195156941">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k:type>
                                        <ask:lineSketchFreehand/>
                                      </ask:type>
                                    </ask:lineSketchStyleProps>
                                  </a:ext>
                                </a:extLst>
                              </a:ln>
                              <a:effectLst>
                                <a:outerShdw blurRad="76200" dist="50800" dir="4200000" algn="tl" rotWithShape="0">
                                  <a:prstClr val="black">
                                    <a:alpha val="40000"/>
                                  </a:prstClr>
                                </a:outerShdw>
                              </a:effec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3F27B1C" id="Freeform 5" o:spid="_x0000_s1026" alt="Email icon" style="position:absolute;margin-left:5.85pt;margin-top:0;width:15.55pt;height:1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" path="m108,21r,l60,58,12,21v-1,-1,-1,-2,,-3c13,16,14,16,16,17l60,51,104,17v1,-1,3,-1,4,1c109,19,109,20,108,21r,xm114,r,l6,c3,,,3,,6l,74v,3,3,6,6,6l114,80v3,,6,-3,6,-6l120,6c120,3,117,,114,xe" fillcolor="#007fab [3204]" strokecolor="#005a6a [2406]" strokeweight=".5pt">
                      <v:shadow on="t" color="black" opacity="26214f" origin="-.5,-.5" offset=".48264mm,1.326mm"/>
                      <v:path arrowok="t" o:connecttype="custom" o:connectlocs="177982,34608;177982,34608;98879,95583;19776,34608;19776,29664;26368,28016;98879,84047;171390,28016;177982,29664;177982,34608;177982,34608;187870,0;187870,0;9888,0;0,9888;0,121951;9888,131839;187870,131839;197758,121951;197758,9888;187870,0" o:connectangles="0,0,0,0,0,0,0,0,0,0,0,0,0,0,0,0,0,0,0,0,0"/>
                      <o:lock v:ext="edit" aspectratio="t" verticies="t"/>
                    </v:shape>
                  </w:pict>
                </mc:Fallback>
              </mc:AlternateContent>
            </w:r>
          </w:p>
        </w:tc>
      </w:tr>
      <w:tr w:rsidR="008270F8" w:rsidRPr="00AC667D" w14:paraId="6108E30C" w14:textId="77777777" w:rsidTr="000B0825">
        <w:trPr>
          <w:trHeight w:val="483"/>
        </w:trPr>
        <w:tc>
          <w:tcPr>
            <w:tcW w:w="4586" w:type="dxa"/>
            <w:tcMar>
              <w:left w:w="720" w:type="dxa"/>
              <w:right w:w="29" w:type="dxa"/>
            </w:tcMar>
          </w:tcPr>
          <w:p w14:paraId="1A87E8BF" w14:textId="77777777" w:rsidR="000B0825" w:rsidRPr="00AC667D" w:rsidRDefault="000B0825" w:rsidP="000B0825">
            <w:pPr>
              <w:pStyle w:val="Title"/>
              <w:rPr>
                <w:rStyle w:val="Emphasis"/>
                <w:rFonts w:ascii="Abadi" w:hAnsi="Abadi" w:cstheme="minorHAnsi"/>
                <w:b w:val="0"/>
                <w:bCs/>
                <w:sz w:val="22"/>
                <w:szCs w:val="22"/>
              </w:rPr>
            </w:pPr>
          </w:p>
        </w:tc>
        <w:tc>
          <w:tcPr>
            <w:tcW w:w="331" w:type="dxa"/>
            <w:tcMar>
              <w:left w:w="0" w:type="dxa"/>
              <w:right w:w="0" w:type="dxa"/>
            </w:tcMar>
          </w:tcPr>
          <w:p w14:paraId="6AF8ACC5" w14:textId="2D065400" w:rsidR="000B0825" w:rsidRPr="00AC667D" w:rsidRDefault="000B0825" w:rsidP="000B0825">
            <w:pPr>
              <w:pStyle w:val="Title"/>
              <w:rPr>
                <w:rStyle w:val="Emphasis"/>
                <w:rFonts w:ascii="Abadi" w:hAnsi="Abadi" w:cstheme="minorHAnsi"/>
                <w:b w:val="0"/>
                <w:bCs/>
                <w:sz w:val="22"/>
                <w:szCs w:val="22"/>
              </w:rPr>
            </w:pPr>
          </w:p>
        </w:tc>
      </w:tr>
    </w:tbl>
    <w:p w14:paraId="6877296C" w14:textId="77777777" w:rsidR="00DC073E" w:rsidRPr="00C503A2" w:rsidRDefault="00DC073E" w:rsidP="00DC073E">
      <w:pPr>
        <w:pStyle w:val="Title"/>
        <w:rPr>
          <w:rStyle w:val="Emphasis"/>
          <w:rFonts w:ascii="Levenim MT" w:eastAsia="HGMaruGothicMPRO" w:hAnsi="Levenim MT" w:cs="Levenim MT"/>
          <w:color w:val="017A8E" w:themeColor="accent3"/>
          <w:sz w:val="72"/>
          <w:szCs w:val="72"/>
          <w14:shadow w14:blurRad="76200" w14:dist="50800" w14:dir="4200000" w14:sx="100000" w14:sy="100000" w14:kx="0" w14:ky="0" w14:algn="tl">
            <w14:srgbClr w14:val="000000">
              <w14:alpha w14:val="60000"/>
            </w14:srgbClr>
          </w14:shadow>
          <w14:textOutline w14:w="9525" w14:cap="flat" w14:cmpd="sng" w14:algn="ctr">
            <w14:solidFill>
              <w14:schemeClr w14:val="accent3">
                <w14:lumMod w14:val="75000"/>
              </w14:schemeClr>
            </w14:solidFill>
            <w14:prstDash w14:val="solid"/>
            <w14:round/>
          </w14:textOutline>
          <w14:props3d w14:extrusionH="57150" w14:contourW="0" w14:prstMaterial="metal">
            <w14:bevelT w14:w="25400" w14:h="38100" w14:prst="circle"/>
          </w14:props3d>
          <w14:ligatures w14:val="historicalDiscretional"/>
        </w:rPr>
      </w:pPr>
      <w:r w:rsidRPr="00C503A2">
        <w:rPr>
          <w:rStyle w:val="Emphasis"/>
          <w:rFonts w:ascii="Levenim MT" w:eastAsia="HGMaruGothicMPRO" w:hAnsi="Levenim MT" w:cs="Levenim MT" w:hint="cs"/>
          <w:color w:val="017A8E" w:themeColor="accent3"/>
          <w:sz w:val="72"/>
          <w:szCs w:val="72"/>
          <w14:shadow w14:blurRad="76200" w14:dist="50800" w14:dir="4200000" w14:sx="100000" w14:sy="100000" w14:kx="0" w14:ky="0" w14:algn="tl">
            <w14:srgbClr w14:val="000000">
              <w14:alpha w14:val="60000"/>
            </w14:srgbClr>
          </w14:shadow>
          <w14:textOutline w14:w="9525" w14:cap="flat" w14:cmpd="sng" w14:algn="ctr">
            <w14:solidFill>
              <w14:schemeClr w14:val="accent3">
                <w14:lumMod w14:val="75000"/>
              </w14:schemeClr>
            </w14:solidFill>
            <w14:prstDash w14:val="solid"/>
            <w14:round/>
          </w14:textOutline>
          <w14:props3d w14:extrusionH="57150" w14:contourW="0" w14:prstMaterial="metal">
            <w14:bevelT w14:w="25400" w14:h="38100" w14:prst="circle"/>
          </w14:props3d>
          <w14:ligatures w14:val="historicalDiscretional"/>
        </w:rPr>
        <w:t>Maggie Greene</w:t>
      </w:r>
    </w:p>
    <w:p w14:paraId="711762AA" w14:textId="77777777" w:rsidR="00B55BDA" w:rsidRPr="00AC667D" w:rsidRDefault="00B55BDA" w:rsidP="00AD11D7">
      <w:pPr>
        <w:pStyle w:val="Title"/>
        <w:rPr>
          <w:rStyle w:val="Emphasis"/>
          <w:rFonts w:ascii="Abadi" w:hAnsi="Abadi" w:cstheme="minorHAnsi"/>
          <w:b w:val="0"/>
          <w:bCs/>
          <w:sz w:val="22"/>
          <w:szCs w:val="22"/>
        </w:rPr>
      </w:pPr>
    </w:p>
    <w:p w14:paraId="59CF2203" w14:textId="2BC05BC5" w:rsidR="00B55BDA" w:rsidRPr="001A3EAE" w:rsidRDefault="003A147D" w:rsidP="00AD11D7">
      <w:pPr>
        <w:pStyle w:val="Title"/>
        <w:rPr>
          <w:rStyle w:val="Emphasis"/>
          <w:rFonts w:ascii="Gautami" w:eastAsia="Gungsuh" w:hAnsi="Gautami" w:cs="FreesiaUPC" w:hint="eastAsia"/>
          <w:bCs/>
          <w:color w:val="005A6A" w:themeColor="accent3" w:themeShade="BF"/>
          <w:sz w:val="44"/>
          <w:szCs w:val="44"/>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A3EAE">
        <w:rPr>
          <w:rStyle w:val="Emphasis"/>
          <w:rFonts w:ascii="Gautami" w:eastAsia="Gungsuh" w:hAnsi="Gautami" w:cs="FreesiaUPC"/>
          <w:bCs/>
          <w:color w:val="005A6A" w:themeColor="accent3" w:themeShade="BF"/>
          <w:sz w:val="44"/>
          <w:szCs w:val="44"/>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Skill</w:t>
      </w:r>
      <w:r w:rsidR="00AC289E">
        <w:rPr>
          <w:rStyle w:val="Emphasis"/>
          <w:rFonts w:ascii="Gautami" w:eastAsia="Gungsuh" w:hAnsi="Gautami" w:cs="FreesiaUPC"/>
          <w:bCs/>
          <w:color w:val="005A6A" w:themeColor="accent3" w:themeShade="BF"/>
          <w:sz w:val="44"/>
          <w:szCs w:val="44"/>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w:t>
      </w:r>
    </w:p>
    <w:tbl>
      <w:tblPr>
        <w:tblStyle w:val="TableGrid"/>
        <w:tblpPr w:leftFromText="180" w:rightFromText="180" w:vertAnchor="text" w:horzAnchor="margin" w:tblpXSpec="center" w:tblpY="4"/>
        <w:tblOverlap w:val="never"/>
        <w:tblW w:w="11652" w:type="dxa"/>
        <w:tblCellMar>
          <w:left w:w="0" w:type="dxa"/>
          <w:right w:w="0" w:type="dxa"/>
        </w:tblCellMar>
        <w:tblLook w:val="04A0" w:firstRow="1" w:lastRow="0" w:firstColumn="1" w:lastColumn="0" w:noHBand="0" w:noVBand="1"/>
        <w:tblDescription w:val="Contact information table"/>
      </w:tblPr>
      <w:tblGrid>
        <w:gridCol w:w="3510"/>
        <w:gridCol w:w="4230"/>
        <w:gridCol w:w="3892"/>
        <w:gridCol w:w="20"/>
      </w:tblGrid>
      <w:tr w:rsidR="00E94E87" w:rsidRPr="00AC667D" w14:paraId="43891954" w14:textId="77777777" w:rsidTr="00F66F89">
        <w:trPr>
          <w:trHeight w:val="720"/>
        </w:trPr>
        <w:tc>
          <w:tcPr>
            <w:tcW w:w="3510" w:type="dxa"/>
          </w:tcPr>
          <w:p w14:paraId="2404988E" w14:textId="04E02C00" w:rsidR="00E94E87" w:rsidRPr="003D33F2" w:rsidRDefault="00EC488B" w:rsidP="00403051">
            <w:pPr>
              <w:pStyle w:val="Title"/>
              <w:numPr>
                <w:ilvl w:val="0"/>
                <w:numId w:val="14"/>
              </w:numPr>
              <w:rPr>
                <w:rStyle w:val="Emphasis"/>
                <w:rFonts w:ascii="Abadi" w:hAnsi="Abadi" w:cstheme="minorHAnsi"/>
                <w:b w:val="0"/>
                <w:bCs/>
                <w:color w:val="0C365F" w:themeColor="accent2" w:themeShade="BF"/>
                <w:sz w:val="22"/>
                <w:szCs w:val="22"/>
              </w:rPr>
            </w:pPr>
            <w:r>
              <w:rPr>
                <w:rStyle w:val="Emphasis"/>
                <w:rFonts w:ascii="Abadi" w:hAnsi="Abadi" w:cstheme="minorHAnsi"/>
                <w:b w:val="0"/>
                <w:bCs/>
                <w:color w:val="0C365F" w:themeColor="accent2" w:themeShade="BF"/>
                <w:sz w:val="22"/>
                <w:szCs w:val="22"/>
              </w:rPr>
              <w:t xml:space="preserve">Microsoft </w:t>
            </w:r>
            <w:r w:rsidR="00E94E87" w:rsidRPr="003D33F2">
              <w:rPr>
                <w:rStyle w:val="Emphasis"/>
                <w:rFonts w:ascii="Abadi" w:hAnsi="Abadi" w:cstheme="minorHAnsi"/>
                <w:b w:val="0"/>
                <w:bCs/>
                <w:color w:val="0C365F" w:themeColor="accent2" w:themeShade="BF"/>
                <w:sz w:val="22"/>
                <w:szCs w:val="22"/>
              </w:rPr>
              <w:t>Excel - Advanced</w:t>
            </w:r>
          </w:p>
          <w:p w14:paraId="5F5D3515" w14:textId="77777777" w:rsidR="00E94E87" w:rsidRPr="003D33F2" w:rsidRDefault="00E94E87" w:rsidP="00403051">
            <w:pPr>
              <w:pStyle w:val="Title"/>
              <w:numPr>
                <w:ilvl w:val="0"/>
                <w:numId w:val="14"/>
              </w:numPr>
              <w:rPr>
                <w:rStyle w:val="Emphasis"/>
                <w:rFonts w:ascii="Abadi" w:hAnsi="Abadi" w:cstheme="minorHAnsi"/>
                <w:b w:val="0"/>
                <w:bCs/>
                <w:color w:val="0C365F" w:themeColor="accent2" w:themeShade="BF"/>
                <w:sz w:val="22"/>
                <w:szCs w:val="22"/>
              </w:rPr>
            </w:pPr>
            <w:r w:rsidRPr="003D33F2">
              <w:rPr>
                <w:rStyle w:val="Emphasis"/>
                <w:rFonts w:ascii="Abadi" w:hAnsi="Abadi" w:cstheme="minorHAnsi"/>
                <w:b w:val="0"/>
                <w:bCs/>
                <w:color w:val="0C365F" w:themeColor="accent2" w:themeShade="BF"/>
                <w:sz w:val="22"/>
                <w:szCs w:val="22"/>
              </w:rPr>
              <w:t>SQL/</w:t>
            </w:r>
            <w:proofErr w:type="spellStart"/>
            <w:r w:rsidRPr="003D33F2">
              <w:rPr>
                <w:rStyle w:val="Emphasis"/>
                <w:rFonts w:ascii="Abadi" w:hAnsi="Abadi" w:cstheme="minorHAnsi"/>
                <w:b w:val="0"/>
                <w:bCs/>
                <w:color w:val="0C365F" w:themeColor="accent2" w:themeShade="BF"/>
                <w:sz w:val="22"/>
                <w:szCs w:val="22"/>
              </w:rPr>
              <w:t>DBeaver</w:t>
            </w:r>
            <w:proofErr w:type="spellEnd"/>
            <w:r w:rsidRPr="003D33F2">
              <w:rPr>
                <w:rStyle w:val="Emphasis"/>
                <w:rFonts w:ascii="Abadi" w:hAnsi="Abadi" w:cstheme="minorHAnsi"/>
                <w:b w:val="0"/>
                <w:bCs/>
                <w:color w:val="0C365F" w:themeColor="accent2" w:themeShade="BF"/>
                <w:sz w:val="22"/>
                <w:szCs w:val="22"/>
              </w:rPr>
              <w:t xml:space="preserve"> – Intermediate</w:t>
            </w:r>
          </w:p>
          <w:p w14:paraId="15CA5AFF" w14:textId="21609A76" w:rsidR="00E94E87" w:rsidRDefault="00E94E87" w:rsidP="00403051">
            <w:pPr>
              <w:pStyle w:val="Title"/>
              <w:numPr>
                <w:ilvl w:val="0"/>
                <w:numId w:val="14"/>
              </w:numPr>
              <w:rPr>
                <w:rStyle w:val="Emphasis"/>
                <w:rFonts w:ascii="Abadi" w:hAnsi="Abadi" w:cstheme="minorHAnsi"/>
                <w:b w:val="0"/>
                <w:bCs/>
                <w:color w:val="0C365F" w:themeColor="accent2" w:themeShade="BF"/>
                <w:sz w:val="22"/>
                <w:szCs w:val="22"/>
              </w:rPr>
            </w:pPr>
            <w:r w:rsidRPr="003D33F2">
              <w:rPr>
                <w:rStyle w:val="Emphasis"/>
                <w:rFonts w:ascii="Abadi" w:hAnsi="Abadi" w:cstheme="minorHAnsi"/>
                <w:b w:val="0"/>
                <w:bCs/>
                <w:color w:val="0C365F" w:themeColor="accent2" w:themeShade="BF"/>
                <w:sz w:val="22"/>
                <w:szCs w:val="22"/>
              </w:rPr>
              <w:t>SAP – Intermediate</w:t>
            </w:r>
          </w:p>
          <w:p w14:paraId="12126E1F" w14:textId="2403CDF8" w:rsidR="00046D87" w:rsidRPr="003D33F2" w:rsidRDefault="00704537" w:rsidP="00403051">
            <w:pPr>
              <w:pStyle w:val="Title"/>
              <w:numPr>
                <w:ilvl w:val="0"/>
                <w:numId w:val="14"/>
              </w:numPr>
              <w:rPr>
                <w:rStyle w:val="Emphasis"/>
                <w:rFonts w:ascii="Abadi" w:hAnsi="Abadi" w:cstheme="minorHAnsi"/>
                <w:b w:val="0"/>
                <w:bCs/>
                <w:color w:val="0C365F" w:themeColor="accent2" w:themeShade="BF"/>
                <w:sz w:val="22"/>
                <w:szCs w:val="22"/>
              </w:rPr>
            </w:pPr>
            <w:r>
              <w:rPr>
                <w:rStyle w:val="Emphasis"/>
                <w:rFonts w:ascii="Abadi" w:hAnsi="Abadi" w:cstheme="minorHAnsi"/>
                <w:b w:val="0"/>
                <w:bCs/>
                <w:color w:val="0C365F" w:themeColor="accent2" w:themeShade="BF"/>
                <w:sz w:val="22"/>
                <w:szCs w:val="22"/>
              </w:rPr>
              <w:t>Data Mining – Advanced</w:t>
            </w:r>
          </w:p>
          <w:p w14:paraId="0F119F7D" w14:textId="77777777" w:rsidR="00E94E87" w:rsidRPr="003D33F2" w:rsidRDefault="00E94E87" w:rsidP="00E94E87">
            <w:pPr>
              <w:pStyle w:val="Title"/>
              <w:rPr>
                <w:rStyle w:val="Emphasis"/>
                <w:rFonts w:ascii="Abadi" w:hAnsi="Abadi" w:cstheme="minorHAnsi"/>
                <w:b w:val="0"/>
                <w:bCs/>
                <w:color w:val="0C365F" w:themeColor="accent2" w:themeShade="BF"/>
                <w:sz w:val="22"/>
                <w:szCs w:val="22"/>
              </w:rPr>
            </w:pPr>
          </w:p>
        </w:tc>
        <w:tc>
          <w:tcPr>
            <w:tcW w:w="4230" w:type="dxa"/>
            <w:tcMar>
              <w:left w:w="360" w:type="dxa"/>
              <w:right w:w="0" w:type="dxa"/>
            </w:tcMar>
          </w:tcPr>
          <w:p w14:paraId="32203063" w14:textId="77777777" w:rsidR="00E94E87" w:rsidRPr="003D33F2" w:rsidRDefault="00E94E87" w:rsidP="00403051">
            <w:pPr>
              <w:pStyle w:val="Title"/>
              <w:numPr>
                <w:ilvl w:val="0"/>
                <w:numId w:val="14"/>
              </w:numPr>
              <w:rPr>
                <w:rStyle w:val="Emphasis"/>
                <w:rFonts w:ascii="Abadi" w:hAnsi="Abadi" w:cstheme="minorHAnsi"/>
                <w:b w:val="0"/>
                <w:bCs/>
                <w:color w:val="0C365F" w:themeColor="accent2" w:themeShade="BF"/>
                <w:sz w:val="22"/>
                <w:szCs w:val="22"/>
              </w:rPr>
            </w:pPr>
            <w:r w:rsidRPr="003D33F2">
              <w:rPr>
                <w:rStyle w:val="Emphasis"/>
                <w:rFonts w:ascii="Abadi" w:hAnsi="Abadi" w:cstheme="minorHAnsi"/>
                <w:b w:val="0"/>
                <w:bCs/>
                <w:color w:val="0C365F" w:themeColor="accent2" w:themeShade="BF"/>
                <w:sz w:val="22"/>
                <w:szCs w:val="22"/>
              </w:rPr>
              <w:t>PowerPoint - Advanced</w:t>
            </w:r>
          </w:p>
          <w:p w14:paraId="17ED25BA" w14:textId="77777777" w:rsidR="00E94E87" w:rsidRPr="003D33F2" w:rsidRDefault="00E94E87" w:rsidP="00403051">
            <w:pPr>
              <w:pStyle w:val="Title"/>
              <w:numPr>
                <w:ilvl w:val="0"/>
                <w:numId w:val="14"/>
              </w:numPr>
              <w:rPr>
                <w:rStyle w:val="Emphasis"/>
                <w:rFonts w:ascii="Abadi" w:hAnsi="Abadi" w:cstheme="minorHAnsi"/>
                <w:b w:val="0"/>
                <w:bCs/>
                <w:color w:val="0C365F" w:themeColor="accent2" w:themeShade="BF"/>
                <w:sz w:val="22"/>
                <w:szCs w:val="22"/>
              </w:rPr>
            </w:pPr>
            <w:r w:rsidRPr="003D33F2">
              <w:rPr>
                <w:rStyle w:val="Emphasis"/>
                <w:rFonts w:ascii="Abadi" w:hAnsi="Abadi" w:cstheme="minorHAnsi"/>
                <w:b w:val="0"/>
                <w:bCs/>
                <w:color w:val="0C365F" w:themeColor="accent2" w:themeShade="BF"/>
                <w:sz w:val="22"/>
                <w:szCs w:val="22"/>
              </w:rPr>
              <w:t>Power BI - Basic</w:t>
            </w:r>
          </w:p>
          <w:p w14:paraId="7FCD094A" w14:textId="41016C39" w:rsidR="00E94E87" w:rsidRDefault="00E94E87" w:rsidP="00403051">
            <w:pPr>
              <w:pStyle w:val="Title"/>
              <w:numPr>
                <w:ilvl w:val="0"/>
                <w:numId w:val="14"/>
              </w:numPr>
              <w:rPr>
                <w:rStyle w:val="Emphasis"/>
                <w:rFonts w:ascii="Abadi" w:hAnsi="Abadi" w:cstheme="minorHAnsi"/>
                <w:b w:val="0"/>
                <w:bCs/>
                <w:color w:val="0C365F" w:themeColor="accent2" w:themeShade="BF"/>
                <w:sz w:val="22"/>
                <w:szCs w:val="22"/>
              </w:rPr>
            </w:pPr>
            <w:r w:rsidRPr="003D33F2">
              <w:rPr>
                <w:rStyle w:val="Emphasis"/>
                <w:rFonts w:ascii="Abadi" w:hAnsi="Abadi" w:cstheme="minorHAnsi"/>
                <w:b w:val="0"/>
                <w:bCs/>
                <w:color w:val="0C365F" w:themeColor="accent2" w:themeShade="BF"/>
                <w:sz w:val="22"/>
                <w:szCs w:val="22"/>
              </w:rPr>
              <w:t>Microsoft Suite Apps – Advanced</w:t>
            </w:r>
          </w:p>
          <w:p w14:paraId="6EA1AB55" w14:textId="3F8D0A42" w:rsidR="00704537" w:rsidRPr="003D33F2" w:rsidRDefault="00B166EA" w:rsidP="00403051">
            <w:pPr>
              <w:pStyle w:val="Title"/>
              <w:numPr>
                <w:ilvl w:val="0"/>
                <w:numId w:val="14"/>
              </w:numPr>
              <w:rPr>
                <w:rStyle w:val="Emphasis"/>
                <w:rFonts w:ascii="Abadi" w:hAnsi="Abadi" w:cstheme="minorHAnsi"/>
                <w:b w:val="0"/>
                <w:bCs/>
                <w:color w:val="0C365F" w:themeColor="accent2" w:themeShade="BF"/>
                <w:sz w:val="22"/>
                <w:szCs w:val="22"/>
              </w:rPr>
            </w:pPr>
            <w:r>
              <w:rPr>
                <w:rStyle w:val="Emphasis"/>
                <w:rFonts w:ascii="Abadi" w:hAnsi="Abadi" w:cstheme="minorHAnsi"/>
                <w:b w:val="0"/>
                <w:bCs/>
                <w:color w:val="0C365F" w:themeColor="accent2" w:themeShade="BF"/>
                <w:sz w:val="22"/>
                <w:szCs w:val="22"/>
              </w:rPr>
              <w:t>Data Vi</w:t>
            </w:r>
            <w:r w:rsidR="007E02A7">
              <w:rPr>
                <w:rStyle w:val="Emphasis"/>
                <w:rFonts w:ascii="Abadi" w:hAnsi="Abadi" w:cstheme="minorHAnsi"/>
                <w:b w:val="0"/>
                <w:bCs/>
                <w:color w:val="0C365F" w:themeColor="accent2" w:themeShade="BF"/>
                <w:sz w:val="22"/>
                <w:szCs w:val="22"/>
              </w:rPr>
              <w:t>sualization – Intermediate</w:t>
            </w:r>
          </w:p>
          <w:p w14:paraId="77EA48FA" w14:textId="31333CC0" w:rsidR="00E94E87" w:rsidRPr="003D33F2" w:rsidRDefault="00E94E87" w:rsidP="00E94E87">
            <w:pPr>
              <w:pStyle w:val="Title"/>
              <w:rPr>
                <w:rStyle w:val="Emphasis"/>
                <w:rFonts w:ascii="Abadi" w:hAnsi="Abadi" w:cstheme="minorHAnsi"/>
                <w:b w:val="0"/>
                <w:bCs/>
                <w:color w:val="0C365F" w:themeColor="accent2" w:themeShade="BF"/>
                <w:sz w:val="22"/>
                <w:szCs w:val="22"/>
              </w:rPr>
            </w:pPr>
          </w:p>
        </w:tc>
        <w:tc>
          <w:tcPr>
            <w:tcW w:w="3892" w:type="dxa"/>
          </w:tcPr>
          <w:p w14:paraId="383C7FE8" w14:textId="62B3C3C3" w:rsidR="003D33F2" w:rsidRDefault="00E94E87" w:rsidP="00403051">
            <w:pPr>
              <w:pStyle w:val="Title"/>
              <w:numPr>
                <w:ilvl w:val="0"/>
                <w:numId w:val="14"/>
              </w:numPr>
              <w:rPr>
                <w:rStyle w:val="Emphasis"/>
                <w:rFonts w:ascii="Abadi" w:hAnsi="Abadi" w:cstheme="minorHAnsi"/>
                <w:b w:val="0"/>
                <w:bCs/>
                <w:color w:val="0C365F" w:themeColor="accent2" w:themeShade="BF"/>
                <w:sz w:val="22"/>
                <w:szCs w:val="22"/>
              </w:rPr>
            </w:pPr>
            <w:r w:rsidRPr="003D33F2">
              <w:rPr>
                <w:rStyle w:val="Emphasis"/>
                <w:rFonts w:ascii="Abadi" w:hAnsi="Abadi" w:cstheme="minorHAnsi"/>
                <w:b w:val="0"/>
                <w:bCs/>
                <w:color w:val="0C365F" w:themeColor="accent2" w:themeShade="BF"/>
                <w:sz w:val="22"/>
                <w:szCs w:val="22"/>
              </w:rPr>
              <w:t xml:space="preserve">Winshuttle - </w:t>
            </w:r>
            <w:r w:rsidR="00F66F89">
              <w:rPr>
                <w:rStyle w:val="Emphasis"/>
                <w:rFonts w:ascii="Abadi" w:hAnsi="Abadi" w:cstheme="minorHAnsi"/>
                <w:b w:val="0"/>
                <w:bCs/>
                <w:color w:val="0C365F" w:themeColor="accent2" w:themeShade="BF"/>
                <w:sz w:val="22"/>
                <w:szCs w:val="22"/>
              </w:rPr>
              <w:t>Advanced</w:t>
            </w:r>
          </w:p>
          <w:p w14:paraId="71FE8AA4" w14:textId="31AC40BE" w:rsidR="00E94E87" w:rsidRPr="003D33F2" w:rsidRDefault="00E94E87" w:rsidP="00403051">
            <w:pPr>
              <w:pStyle w:val="Title"/>
              <w:numPr>
                <w:ilvl w:val="0"/>
                <w:numId w:val="14"/>
              </w:numPr>
              <w:rPr>
                <w:rStyle w:val="Emphasis"/>
                <w:rFonts w:ascii="Abadi" w:hAnsi="Abadi" w:cstheme="minorHAnsi"/>
                <w:b w:val="0"/>
                <w:bCs/>
                <w:color w:val="0C365F" w:themeColor="accent2" w:themeShade="BF"/>
                <w:sz w:val="22"/>
                <w:szCs w:val="22"/>
              </w:rPr>
            </w:pPr>
            <w:r w:rsidRPr="003D33F2">
              <w:rPr>
                <w:rStyle w:val="Emphasis"/>
                <w:rFonts w:ascii="Abadi" w:hAnsi="Abadi" w:cstheme="minorHAnsi"/>
                <w:b w:val="0"/>
                <w:bCs/>
                <w:color w:val="0C365F" w:themeColor="accent2" w:themeShade="BF"/>
                <w:sz w:val="22"/>
                <w:szCs w:val="22"/>
              </w:rPr>
              <w:t>Snowflake – Basic</w:t>
            </w:r>
          </w:p>
          <w:p w14:paraId="0234BE16" w14:textId="3F774740" w:rsidR="00E94E87" w:rsidRDefault="00332084" w:rsidP="00403051">
            <w:pPr>
              <w:pStyle w:val="Title"/>
              <w:numPr>
                <w:ilvl w:val="0"/>
                <w:numId w:val="14"/>
              </w:numPr>
              <w:rPr>
                <w:rStyle w:val="Emphasis"/>
                <w:rFonts w:ascii="Abadi" w:hAnsi="Abadi" w:cstheme="minorHAnsi"/>
                <w:b w:val="0"/>
                <w:bCs/>
                <w:color w:val="0C365F" w:themeColor="accent2" w:themeShade="BF"/>
                <w:sz w:val="22"/>
                <w:szCs w:val="22"/>
              </w:rPr>
            </w:pPr>
            <w:r w:rsidRPr="003D33F2">
              <w:rPr>
                <w:rStyle w:val="Emphasis"/>
                <w:rFonts w:ascii="Abadi" w:hAnsi="Abadi" w:cstheme="minorHAnsi"/>
                <w:b w:val="0"/>
                <w:bCs/>
                <w:color w:val="0C365F" w:themeColor="accent2" w:themeShade="BF"/>
                <w:sz w:val="22"/>
                <w:szCs w:val="22"/>
              </w:rPr>
              <w:t xml:space="preserve">Microsoft Teams </w:t>
            </w:r>
            <w:r w:rsidR="009612B4">
              <w:rPr>
                <w:rStyle w:val="Emphasis"/>
                <w:rFonts w:ascii="Abadi" w:hAnsi="Abadi" w:cstheme="minorHAnsi"/>
                <w:b w:val="0"/>
                <w:bCs/>
                <w:color w:val="0C365F" w:themeColor="accent2" w:themeShade="BF"/>
                <w:sz w:val="22"/>
                <w:szCs w:val="22"/>
              </w:rPr>
              <w:t>–</w:t>
            </w:r>
            <w:r w:rsidRPr="003D33F2">
              <w:rPr>
                <w:rStyle w:val="Emphasis"/>
                <w:rFonts w:ascii="Abadi" w:hAnsi="Abadi" w:cstheme="minorHAnsi"/>
                <w:b w:val="0"/>
                <w:bCs/>
                <w:color w:val="0C365F" w:themeColor="accent2" w:themeShade="BF"/>
                <w:sz w:val="22"/>
                <w:szCs w:val="22"/>
              </w:rPr>
              <w:t xml:space="preserve"> Advanced</w:t>
            </w:r>
          </w:p>
          <w:p w14:paraId="4D199E1A" w14:textId="68D1C5E3" w:rsidR="009612B4" w:rsidRPr="003D33F2" w:rsidRDefault="009612B4" w:rsidP="00403051">
            <w:pPr>
              <w:pStyle w:val="Title"/>
              <w:numPr>
                <w:ilvl w:val="0"/>
                <w:numId w:val="14"/>
              </w:numPr>
              <w:rPr>
                <w:rStyle w:val="Emphasis"/>
                <w:rFonts w:ascii="Abadi" w:hAnsi="Abadi" w:cstheme="minorHAnsi"/>
                <w:b w:val="0"/>
                <w:bCs/>
                <w:color w:val="0C365F" w:themeColor="accent2" w:themeShade="BF"/>
                <w:sz w:val="22"/>
                <w:szCs w:val="22"/>
              </w:rPr>
            </w:pPr>
            <w:r>
              <w:rPr>
                <w:rStyle w:val="Emphasis"/>
                <w:rFonts w:ascii="Abadi" w:hAnsi="Abadi" w:cstheme="minorHAnsi"/>
                <w:b w:val="0"/>
                <w:bCs/>
                <w:color w:val="0C365F" w:themeColor="accent2" w:themeShade="BF"/>
                <w:sz w:val="22"/>
                <w:szCs w:val="22"/>
              </w:rPr>
              <w:t>Tabl</w:t>
            </w:r>
            <w:r w:rsidR="004D2D29">
              <w:rPr>
                <w:rStyle w:val="Emphasis"/>
                <w:rFonts w:ascii="Abadi" w:hAnsi="Abadi" w:cstheme="minorHAnsi"/>
                <w:b w:val="0"/>
                <w:bCs/>
                <w:color w:val="0C365F" w:themeColor="accent2" w:themeShade="BF"/>
                <w:sz w:val="22"/>
                <w:szCs w:val="22"/>
              </w:rPr>
              <w:t>eau - Intermediate</w:t>
            </w:r>
          </w:p>
        </w:tc>
        <w:tc>
          <w:tcPr>
            <w:tcW w:w="20" w:type="dxa"/>
          </w:tcPr>
          <w:p w14:paraId="6AD33445" w14:textId="77777777" w:rsidR="00E94E87" w:rsidRPr="00AC667D" w:rsidRDefault="00E94E87" w:rsidP="00E94E87">
            <w:pPr>
              <w:pStyle w:val="Title"/>
              <w:rPr>
                <w:rStyle w:val="Emphasis"/>
                <w:rFonts w:ascii="Abadi" w:hAnsi="Abadi" w:cstheme="minorHAnsi"/>
                <w:b w:val="0"/>
                <w:bCs/>
                <w:sz w:val="22"/>
                <w:szCs w:val="22"/>
              </w:rPr>
            </w:pPr>
          </w:p>
        </w:tc>
      </w:tr>
    </w:tbl>
    <w:p w14:paraId="6B330EDD" w14:textId="29310D12" w:rsidR="003D3587" w:rsidRPr="00AC667D" w:rsidRDefault="00687F4D" w:rsidP="00AD11D7">
      <w:pPr>
        <w:pStyle w:val="Title"/>
        <w:rPr>
          <w:rStyle w:val="Emphasis"/>
          <w:rFonts w:ascii="Abadi" w:hAnsi="Abadi" w:cstheme="minorHAnsi"/>
          <w:b w:val="0"/>
          <w:bCs/>
          <w:sz w:val="22"/>
          <w:szCs w:val="22"/>
        </w:rPr>
      </w:pPr>
      <w:sdt>
        <w:sdtPr>
          <w:rPr>
            <w:rStyle w:val="Emphasis"/>
            <w:rFonts w:ascii="Abadi" w:hAnsi="Abadi" w:cstheme="minorHAnsi"/>
            <w:b w:val="0"/>
            <w:bCs/>
            <w:sz w:val="22"/>
            <w:szCs w:val="22"/>
          </w:rPr>
          <w:alias w:val="Experience:"/>
          <w:tag w:val="Experience:"/>
          <w:id w:val="-898354009"/>
          <w:placeholder>
            <w:docPart w:val="7F8F052C2B664D9181389DA79602DC4F"/>
          </w:placeholder>
          <w:temporary/>
          <w:showingPlcHdr/>
          <w15:appearance w15:val="hidden"/>
        </w:sdtPr>
        <w:sdtEndPr>
          <w:rPr>
            <w:rStyle w:val="Emphasis"/>
          </w:rPr>
        </w:sdtEndPr>
        <w:sdtContent>
          <w:r w:rsidR="004937AE" w:rsidRPr="008E7D76">
            <w:rPr>
              <w:rStyle w:val="Emphasis"/>
              <w:rFonts w:ascii="Abadi" w:hAnsi="Abadi" w:cstheme="minorHAnsi"/>
              <w:bCs/>
              <w:color w:val="005A6A" w:themeColor="accent3" w:themeShade="BF"/>
              <w:sz w:val="44"/>
              <w:szCs w:val="44"/>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Experience</w:t>
          </w:r>
        </w:sdtContent>
      </w:sdt>
    </w:p>
    <w:p w14:paraId="446C1BB7" w14:textId="718BAEEE" w:rsidR="0023705D" w:rsidRPr="003C2A82" w:rsidRDefault="002F4C7B" w:rsidP="00AD11D7">
      <w:pPr>
        <w:pStyle w:val="Title"/>
        <w:rPr>
          <w:rStyle w:val="Emphasis"/>
          <w:rFonts w:ascii="Abadi" w:hAnsi="Abadi" w:cstheme="minorHAnsi"/>
          <w:color w:val="007FAB" w:themeColor="accent1"/>
          <w:sz w:val="28"/>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3C2A82">
        <w:rPr>
          <w:rStyle w:val="Emphasis"/>
          <w:rFonts w:ascii="Abadi" w:hAnsi="Abadi" w:cstheme="minorHAnsi"/>
          <w:color w:val="007FAB" w:themeColor="accent1"/>
          <w:sz w:val="28"/>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2016.</w:t>
      </w:r>
      <w:r w:rsidR="00F45E4E" w:rsidRPr="003C2A82">
        <w:rPr>
          <w:rStyle w:val="Emphasis"/>
          <w:rFonts w:ascii="Abadi" w:hAnsi="Abadi" w:cstheme="minorHAnsi"/>
          <w:color w:val="007FAB" w:themeColor="accent1"/>
          <w:sz w:val="28"/>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N</w:t>
      </w:r>
      <w:r w:rsidRPr="003C2A82">
        <w:rPr>
          <w:rStyle w:val="Emphasis"/>
          <w:rFonts w:ascii="Abadi" w:hAnsi="Abadi" w:cstheme="minorHAnsi"/>
          <w:color w:val="007FAB" w:themeColor="accent1"/>
          <w:sz w:val="28"/>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ovember</w:t>
      </w:r>
      <w:r w:rsidR="00D413F9" w:rsidRPr="003C2A82">
        <w:rPr>
          <w:rStyle w:val="Emphasis"/>
          <w:rFonts w:ascii="Abadi" w:hAnsi="Abadi" w:cstheme="minorHAnsi"/>
          <w:color w:val="007FAB" w:themeColor="accent1"/>
          <w:sz w:val="28"/>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 </w:t>
      </w:r>
      <w:r w:rsidRPr="003C2A82">
        <w:rPr>
          <w:rStyle w:val="Emphasis"/>
          <w:rFonts w:ascii="Abadi" w:hAnsi="Abadi" w:cstheme="minorHAnsi"/>
          <w:color w:val="007FAB" w:themeColor="accent1"/>
          <w:sz w:val="28"/>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curre</w:t>
      </w:r>
      <w:r w:rsidR="00644812" w:rsidRPr="003C2A82">
        <w:rPr>
          <w:rStyle w:val="Emphasis"/>
          <w:rFonts w:ascii="Abadi" w:hAnsi="Abadi" w:cstheme="minorHAnsi"/>
          <w:color w:val="007FAB" w:themeColor="accent1"/>
          <w:sz w:val="28"/>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nt</w:t>
      </w:r>
      <w:r w:rsidR="004640F9" w:rsidRPr="003C2A82">
        <w:rPr>
          <w:rStyle w:val="Emphasis"/>
          <w:rFonts w:ascii="Abadi" w:hAnsi="Abadi" w:cstheme="minorHAnsi"/>
          <w:b w:val="0"/>
          <w:bCs/>
          <w:sz w:val="22"/>
          <w:szCs w:val="22"/>
          <w14:shadow w14:blurRad="50800" w14:dist="38100" w14:dir="2700000" w14:sx="100000" w14:sy="100000" w14:kx="0" w14:ky="0" w14:algn="tl">
            <w14:srgbClr w14:val="000000">
              <w14:alpha w14:val="60000"/>
            </w14:srgbClr>
          </w14:shadow>
        </w:rPr>
        <w:tab/>
      </w:r>
      <w:r w:rsidRPr="003C2A82">
        <w:rPr>
          <w:rStyle w:val="Emphasis"/>
          <w:rFonts w:ascii="Abadi" w:hAnsi="Abadi" w:cstheme="minorHAnsi"/>
          <w:color w:val="007FAB" w:themeColor="accent1"/>
          <w:sz w:val="28"/>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Data Analyst</w:t>
      </w:r>
      <w:r w:rsidR="00E03F71" w:rsidRPr="003C2A82">
        <w:rPr>
          <w:rStyle w:val="Emphasis"/>
          <w:rFonts w:ascii="Abadi" w:hAnsi="Abadi" w:cstheme="minorHAnsi"/>
          <w:bCs/>
          <w:color w:val="017A8E" w:themeColor="accent3"/>
          <w:sz w:val="22"/>
          <w:szCs w:val="2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4640F9" w:rsidRPr="003C2A82">
        <w:rPr>
          <w:rStyle w:val="Emphasis"/>
          <w:rFonts w:ascii="Abadi" w:hAnsi="Abadi" w:cstheme="minorHAnsi"/>
          <w:b w:val="0"/>
          <w:bCs/>
          <w:sz w:val="22"/>
          <w:szCs w:val="22"/>
          <w14:shadow w14:blurRad="50800" w14:dist="38100" w14:dir="2700000" w14:sx="100000" w14:sy="100000" w14:kx="0" w14:ky="0" w14:algn="tl">
            <w14:srgbClr w14:val="000000">
              <w14:alpha w14:val="60000"/>
            </w14:srgbClr>
          </w14:shadow>
        </w:rPr>
        <w:tab/>
      </w:r>
      <w:r w:rsidR="005A4A49" w:rsidRPr="003C2A82">
        <w:rPr>
          <w:rStyle w:val="Emphasis"/>
          <w:rFonts w:ascii="Abadi" w:hAnsi="Abadi" w:cstheme="minorHAnsi"/>
          <w:b w:val="0"/>
          <w:bCs/>
          <w:sz w:val="22"/>
          <w:szCs w:val="22"/>
          <w14:shadow w14:blurRad="50800" w14:dist="38100" w14:dir="2700000" w14:sx="100000" w14:sy="100000" w14:kx="0" w14:ky="0" w14:algn="tl">
            <w14:srgbClr w14:val="000000">
              <w14:alpha w14:val="60000"/>
            </w14:srgbClr>
          </w14:shadow>
        </w:rPr>
        <w:t xml:space="preserve"> </w:t>
      </w:r>
      <w:r w:rsidRPr="003C2A82">
        <w:rPr>
          <w:rStyle w:val="Emphasis"/>
          <w:rFonts w:ascii="Abadi" w:hAnsi="Abadi" w:cstheme="minorHAnsi"/>
          <w:color w:val="007FAB" w:themeColor="accent1"/>
          <w:sz w:val="28"/>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Coca-Cola Consolidated, Inc.</w:t>
      </w:r>
      <w:r w:rsidR="00644812" w:rsidRPr="003C2A82">
        <w:rPr>
          <w:rStyle w:val="Emphasis"/>
          <w:rFonts w:ascii="Abadi" w:hAnsi="Abadi" w:cstheme="minorHAnsi"/>
          <w:color w:val="007FAB" w:themeColor="accent1"/>
          <w:sz w:val="28"/>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Charlotte, NC</w:t>
      </w:r>
    </w:p>
    <w:p w14:paraId="6D339213" w14:textId="448F966A" w:rsidR="00644812" w:rsidRPr="00FE4783" w:rsidRDefault="002F4C7B" w:rsidP="003D473B">
      <w:pPr>
        <w:pStyle w:val="public-draftstyledefault-unorderedlistitem"/>
        <w:shd w:val="clear" w:color="auto" w:fill="FFFFFF"/>
        <w:spacing w:before="0" w:beforeAutospacing="0" w:after="75" w:afterAutospacing="0"/>
        <w:rPr>
          <w:rStyle w:val="Emphasis"/>
          <w:rFonts w:ascii="Abadi" w:hAnsi="Abadi" w:cstheme="minorHAnsi"/>
          <w:b/>
          <w:bCs/>
          <w:color w:val="0C365F" w:themeColor="accent2" w:themeShade="BF"/>
          <w:sz w:val="22"/>
          <w:szCs w:val="22"/>
        </w:rPr>
      </w:pPr>
      <w:r w:rsidRPr="00FE4783">
        <w:rPr>
          <w:rStyle w:val="Emphasis"/>
          <w:rFonts w:ascii="Arial" w:hAnsi="Arial" w:cs="Arial"/>
          <w:bCs/>
          <w:color w:val="0C365F" w:themeColor="accent2" w:themeShade="BF"/>
          <w:sz w:val="22"/>
          <w:szCs w:val="22"/>
        </w:rPr>
        <w:t>●</w:t>
      </w:r>
      <w:r w:rsidRPr="003B7E06">
        <w:rPr>
          <w:rStyle w:val="Emphasis"/>
          <w:rFonts w:ascii="Abadi" w:eastAsiaTheme="majorEastAsia" w:hAnsi="Abadi" w:cstheme="minorHAnsi"/>
          <w:b/>
          <w:bCs/>
          <w:color w:val="0C365F" w:themeColor="accent2" w:themeShade="BF"/>
          <w:kern w:val="28"/>
          <w:sz w:val="22"/>
          <w:szCs w:val="22"/>
        </w:rPr>
        <w:t>ANALYTICS:</w:t>
      </w:r>
      <w:r w:rsidRPr="00FE4783">
        <w:rPr>
          <w:rStyle w:val="Emphasis"/>
          <w:rFonts w:ascii="Abadi" w:hAnsi="Abadi" w:cstheme="minorHAnsi"/>
          <w:bCs/>
          <w:color w:val="0C365F" w:themeColor="accent2" w:themeShade="BF"/>
          <w:sz w:val="22"/>
          <w:szCs w:val="22"/>
        </w:rPr>
        <w:t xml:space="preserve"> </w:t>
      </w:r>
      <w:r w:rsidR="00333C3D" w:rsidRPr="00FE4783">
        <w:rPr>
          <w:rFonts w:ascii="Arial" w:hAnsi="Arial" w:cs="Arial"/>
          <w:color w:val="0C365F" w:themeColor="accent2" w:themeShade="BF"/>
          <w:sz w:val="21"/>
          <w:szCs w:val="21"/>
        </w:rPr>
        <w:t>Built logical business intelligence models for real-time reporting needs by acquiring analysis based on specified data cases to identify signals, hidden stories, trends and/or patterns in complex to simple data sets. Interpret</w:t>
      </w:r>
      <w:r w:rsidR="0012188C" w:rsidRPr="00FE4783">
        <w:rPr>
          <w:rFonts w:ascii="Arial" w:hAnsi="Arial" w:cs="Arial"/>
          <w:color w:val="0C365F" w:themeColor="accent2" w:themeShade="BF"/>
          <w:sz w:val="21"/>
          <w:szCs w:val="21"/>
        </w:rPr>
        <w:t>ed</w:t>
      </w:r>
      <w:r w:rsidR="00333C3D" w:rsidRPr="00FE4783">
        <w:rPr>
          <w:rFonts w:ascii="Arial" w:hAnsi="Arial" w:cs="Arial"/>
          <w:color w:val="0C365F" w:themeColor="accent2" w:themeShade="BF"/>
          <w:sz w:val="21"/>
          <w:szCs w:val="21"/>
        </w:rPr>
        <w:t xml:space="preserve"> data metrics to translate findings into actionable outcomes after reviewing, evaluating, and researching data integrity. Resolving low level issues</w:t>
      </w:r>
      <w:r w:rsidR="003B03E9">
        <w:rPr>
          <w:rFonts w:ascii="Arial" w:hAnsi="Arial" w:cs="Arial"/>
          <w:color w:val="0C365F" w:themeColor="accent2" w:themeShade="BF"/>
          <w:sz w:val="21"/>
          <w:szCs w:val="21"/>
        </w:rPr>
        <w:t xml:space="preserve"> by</w:t>
      </w:r>
      <w:r w:rsidR="004B5ADD">
        <w:rPr>
          <w:rFonts w:ascii="Arial" w:hAnsi="Arial" w:cs="Arial"/>
          <w:color w:val="0C365F" w:themeColor="accent2" w:themeShade="BF"/>
          <w:sz w:val="21"/>
          <w:szCs w:val="21"/>
        </w:rPr>
        <w:t xml:space="preserve"> executing corrective action while reporting and recommending corrective action to leadership </w:t>
      </w:r>
      <w:r w:rsidR="00C9656E">
        <w:rPr>
          <w:rFonts w:ascii="Arial" w:hAnsi="Arial" w:cs="Arial"/>
          <w:color w:val="0C365F" w:themeColor="accent2" w:themeShade="BF"/>
          <w:sz w:val="21"/>
          <w:szCs w:val="21"/>
        </w:rPr>
        <w:t>for high level data related issues.</w:t>
      </w:r>
      <w:r w:rsidR="003302AF">
        <w:rPr>
          <w:rFonts w:ascii="Arial" w:hAnsi="Arial" w:cs="Arial"/>
          <w:color w:val="0C365F" w:themeColor="accent2" w:themeShade="BF"/>
          <w:sz w:val="21"/>
          <w:szCs w:val="21"/>
        </w:rPr>
        <w:t xml:space="preserve"> Participated in </w:t>
      </w:r>
      <w:r w:rsidR="00800E8F">
        <w:rPr>
          <w:rFonts w:ascii="Arial" w:hAnsi="Arial" w:cs="Arial"/>
          <w:color w:val="0C365F" w:themeColor="accent2" w:themeShade="BF"/>
          <w:sz w:val="21"/>
          <w:szCs w:val="21"/>
        </w:rPr>
        <w:t xml:space="preserve">live testing environments to minimize any downstream issues </w:t>
      </w:r>
      <w:r w:rsidR="006E38B6">
        <w:rPr>
          <w:rFonts w:ascii="Arial" w:hAnsi="Arial" w:cs="Arial"/>
          <w:color w:val="0C365F" w:themeColor="accent2" w:themeShade="BF"/>
          <w:sz w:val="21"/>
          <w:szCs w:val="21"/>
        </w:rPr>
        <w:t>new processes may cause when implemented live.</w:t>
      </w:r>
    </w:p>
    <w:p w14:paraId="6AD5AA61" w14:textId="55FAE884" w:rsidR="00BE6D3D" w:rsidRPr="00FE4783" w:rsidRDefault="002F4C7B" w:rsidP="00BE6D3D">
      <w:pPr>
        <w:pStyle w:val="public-draftstyledefault-unorderedlistitem"/>
        <w:shd w:val="clear" w:color="auto" w:fill="FFFFFF"/>
        <w:spacing w:before="0" w:beforeAutospacing="0" w:after="75" w:afterAutospacing="0"/>
        <w:rPr>
          <w:rFonts w:ascii="Arial" w:hAnsi="Arial" w:cs="Arial"/>
          <w:color w:val="0C365F" w:themeColor="accent2" w:themeShade="BF"/>
          <w:sz w:val="21"/>
          <w:szCs w:val="21"/>
        </w:rPr>
      </w:pPr>
      <w:r w:rsidRPr="00FE4783">
        <w:rPr>
          <w:rStyle w:val="Emphasis"/>
          <w:rFonts w:ascii="Arial" w:hAnsi="Arial" w:cs="Arial"/>
          <w:bCs/>
          <w:color w:val="0C365F" w:themeColor="accent2" w:themeShade="BF"/>
          <w:sz w:val="22"/>
          <w:szCs w:val="22"/>
        </w:rPr>
        <w:t>●</w:t>
      </w:r>
      <w:r w:rsidRPr="003B7E06">
        <w:rPr>
          <w:rStyle w:val="Emphasis"/>
          <w:rFonts w:ascii="Abadi" w:eastAsiaTheme="majorEastAsia" w:hAnsi="Abadi" w:cstheme="minorHAnsi"/>
          <w:b/>
          <w:bCs/>
          <w:color w:val="0C365F" w:themeColor="accent2" w:themeShade="BF"/>
          <w:kern w:val="28"/>
          <w:sz w:val="22"/>
          <w:szCs w:val="22"/>
        </w:rPr>
        <w:t>INNOVATION:</w:t>
      </w:r>
      <w:r w:rsidRPr="00FE4783">
        <w:rPr>
          <w:rStyle w:val="Emphasis"/>
          <w:rFonts w:ascii="Abadi" w:hAnsi="Abadi" w:cstheme="minorHAnsi"/>
          <w:bCs/>
          <w:color w:val="0C365F" w:themeColor="accent2" w:themeShade="BF"/>
          <w:sz w:val="22"/>
          <w:szCs w:val="22"/>
        </w:rPr>
        <w:t xml:space="preserve"> </w:t>
      </w:r>
      <w:r w:rsidR="00BE6D3D" w:rsidRPr="00FE4783">
        <w:rPr>
          <w:rFonts w:ascii="Arial" w:hAnsi="Arial" w:cs="Arial"/>
          <w:color w:val="0C365F" w:themeColor="accent2" w:themeShade="BF"/>
          <w:sz w:val="21"/>
          <w:szCs w:val="21"/>
        </w:rPr>
        <w:t xml:space="preserve">Used business objects, business intelligence and other reporting tools to </w:t>
      </w:r>
      <w:r w:rsidR="00757CEC">
        <w:rPr>
          <w:rFonts w:ascii="Arial" w:hAnsi="Arial" w:cs="Arial"/>
          <w:color w:val="0C365F" w:themeColor="accent2" w:themeShade="BF"/>
          <w:sz w:val="21"/>
          <w:szCs w:val="21"/>
        </w:rPr>
        <w:t xml:space="preserve">build and </w:t>
      </w:r>
      <w:r w:rsidR="00BE6D3D" w:rsidRPr="00FE4783">
        <w:rPr>
          <w:rFonts w:ascii="Arial" w:hAnsi="Arial" w:cs="Arial"/>
          <w:color w:val="0C365F" w:themeColor="accent2" w:themeShade="BF"/>
          <w:sz w:val="21"/>
          <w:szCs w:val="21"/>
        </w:rPr>
        <w:t>extract data</w:t>
      </w:r>
      <w:r w:rsidR="00757CEC">
        <w:rPr>
          <w:rFonts w:ascii="Arial" w:hAnsi="Arial" w:cs="Arial"/>
          <w:color w:val="0C365F" w:themeColor="accent2" w:themeShade="BF"/>
          <w:sz w:val="21"/>
          <w:szCs w:val="21"/>
        </w:rPr>
        <w:t xml:space="preserve"> sets</w:t>
      </w:r>
      <w:r w:rsidR="00BE6D3D" w:rsidRPr="00FE4783">
        <w:rPr>
          <w:rFonts w:ascii="Arial" w:hAnsi="Arial" w:cs="Arial"/>
          <w:color w:val="0C365F" w:themeColor="accent2" w:themeShade="BF"/>
          <w:sz w:val="21"/>
          <w:szCs w:val="21"/>
        </w:rPr>
        <w:t xml:space="preserve"> from data warehouses. Used statistical methods to analyze data and generate useful business reporting. Collaborate across department functions to identify and prioritize possible issues. Participated in meetings to understand business needs. Improved data collection methods by designing templates that can be simplified or automated.</w:t>
      </w:r>
      <w:r w:rsidR="00CB5B49">
        <w:rPr>
          <w:rFonts w:ascii="Arial" w:hAnsi="Arial" w:cs="Arial"/>
          <w:color w:val="0C365F" w:themeColor="accent2" w:themeShade="BF"/>
          <w:sz w:val="21"/>
          <w:szCs w:val="21"/>
        </w:rPr>
        <w:t xml:space="preserve"> </w:t>
      </w:r>
      <w:r w:rsidR="005B5E20" w:rsidRPr="00FE4783">
        <w:rPr>
          <w:rFonts w:ascii="Arial" w:hAnsi="Arial" w:cs="Arial"/>
          <w:color w:val="0C365F" w:themeColor="accent2" w:themeShade="BF"/>
          <w:sz w:val="21"/>
          <w:szCs w:val="21"/>
        </w:rPr>
        <w:t>Created various Excel documents with built in logic to automate data to lessen the probability of human error</w:t>
      </w:r>
      <w:r w:rsidR="00BB7E70">
        <w:rPr>
          <w:rFonts w:ascii="Arial" w:hAnsi="Arial" w:cs="Arial"/>
          <w:color w:val="0C365F" w:themeColor="accent2" w:themeShade="BF"/>
          <w:sz w:val="21"/>
          <w:szCs w:val="21"/>
        </w:rPr>
        <w:t>.</w:t>
      </w:r>
      <w:r w:rsidR="00BB7E70" w:rsidRPr="00BB7E70">
        <w:rPr>
          <w:rFonts w:ascii="Arial" w:hAnsi="Arial" w:cs="Arial"/>
          <w:color w:val="0C365F" w:themeColor="accent2" w:themeShade="BF"/>
          <w:sz w:val="21"/>
          <w:szCs w:val="21"/>
        </w:rPr>
        <w:t xml:space="preserve"> </w:t>
      </w:r>
      <w:r w:rsidR="00BB7E70" w:rsidRPr="00FE4783">
        <w:rPr>
          <w:rFonts w:ascii="Arial" w:hAnsi="Arial" w:cs="Arial"/>
          <w:color w:val="0C365F" w:themeColor="accent2" w:themeShade="BF"/>
          <w:sz w:val="21"/>
          <w:szCs w:val="21"/>
        </w:rPr>
        <w:t xml:space="preserve">Developed polished visualizations to share results of data analyses. Leveraged text, </w:t>
      </w:r>
      <w:proofErr w:type="gramStart"/>
      <w:r w:rsidR="00BB7E70" w:rsidRPr="00FE4783">
        <w:rPr>
          <w:rFonts w:ascii="Arial" w:hAnsi="Arial" w:cs="Arial"/>
          <w:color w:val="0C365F" w:themeColor="accent2" w:themeShade="BF"/>
          <w:sz w:val="21"/>
          <w:szCs w:val="21"/>
        </w:rPr>
        <w:t>charts</w:t>
      </w:r>
      <w:proofErr w:type="gramEnd"/>
      <w:r w:rsidR="00BB7E70" w:rsidRPr="00FE4783">
        <w:rPr>
          <w:rFonts w:ascii="Arial" w:hAnsi="Arial" w:cs="Arial"/>
          <w:color w:val="0C365F" w:themeColor="accent2" w:themeShade="BF"/>
          <w:sz w:val="21"/>
          <w:szCs w:val="21"/>
        </w:rPr>
        <w:t xml:space="preserve"> and graphs to communicate findings in understandable format</w:t>
      </w:r>
      <w:r w:rsidR="00BB7E70">
        <w:rPr>
          <w:rFonts w:ascii="Arial" w:hAnsi="Arial" w:cs="Arial"/>
          <w:color w:val="0C365F" w:themeColor="accent2" w:themeShade="BF"/>
          <w:sz w:val="21"/>
          <w:szCs w:val="21"/>
        </w:rPr>
        <w:t>.</w:t>
      </w:r>
    </w:p>
    <w:p w14:paraId="14695D50" w14:textId="607E4722" w:rsidR="002F4C7B" w:rsidRPr="00FE4783" w:rsidRDefault="002F4C7B" w:rsidP="00871126">
      <w:pPr>
        <w:pStyle w:val="public-draftstyledefault-unorderedlistitem"/>
        <w:shd w:val="clear" w:color="auto" w:fill="FFFFFF"/>
        <w:spacing w:before="0" w:beforeAutospacing="0" w:after="75" w:afterAutospacing="0"/>
        <w:rPr>
          <w:rStyle w:val="Emphasis"/>
          <w:rFonts w:ascii="Abadi" w:hAnsi="Abadi" w:cstheme="minorHAnsi"/>
          <w:b/>
          <w:bCs/>
          <w:color w:val="0C365F" w:themeColor="accent2" w:themeShade="BF"/>
          <w:sz w:val="22"/>
          <w:szCs w:val="22"/>
        </w:rPr>
      </w:pPr>
      <w:r w:rsidRPr="00FE4783">
        <w:rPr>
          <w:rStyle w:val="Emphasis"/>
          <w:rFonts w:ascii="Arial" w:hAnsi="Arial" w:cs="Arial"/>
          <w:bCs/>
          <w:color w:val="0C365F" w:themeColor="accent2" w:themeShade="BF"/>
          <w:sz w:val="22"/>
          <w:szCs w:val="22"/>
        </w:rPr>
        <w:t>●</w:t>
      </w:r>
      <w:r w:rsidRPr="003B7E06">
        <w:rPr>
          <w:rStyle w:val="Emphasis"/>
          <w:rFonts w:ascii="Abadi" w:eastAsiaTheme="majorEastAsia" w:hAnsi="Abadi" w:cstheme="minorHAnsi"/>
          <w:b/>
          <w:bCs/>
          <w:color w:val="0C365F" w:themeColor="accent2" w:themeShade="BF"/>
          <w:kern w:val="28"/>
          <w:sz w:val="22"/>
          <w:szCs w:val="22"/>
        </w:rPr>
        <w:t>LEADERSHIP:</w:t>
      </w:r>
      <w:r w:rsidRPr="00FE4783">
        <w:rPr>
          <w:rStyle w:val="Emphasis"/>
          <w:rFonts w:ascii="Abadi" w:hAnsi="Abadi" w:cstheme="minorHAnsi"/>
          <w:bCs/>
          <w:color w:val="0C365F" w:themeColor="accent2" w:themeShade="BF"/>
          <w:sz w:val="22"/>
          <w:szCs w:val="22"/>
        </w:rPr>
        <w:t xml:space="preserve"> </w:t>
      </w:r>
      <w:r w:rsidR="00A651CA">
        <w:rPr>
          <w:rFonts w:ascii="Arial" w:hAnsi="Arial" w:cs="Arial"/>
          <w:color w:val="0C365F" w:themeColor="accent2" w:themeShade="BF"/>
          <w:sz w:val="21"/>
          <w:szCs w:val="21"/>
        </w:rPr>
        <w:t>Developed new processes with documentation</w:t>
      </w:r>
      <w:r w:rsidR="006E04A9">
        <w:rPr>
          <w:rFonts w:ascii="Arial" w:hAnsi="Arial" w:cs="Arial"/>
          <w:color w:val="0C365F" w:themeColor="accent2" w:themeShade="BF"/>
          <w:sz w:val="21"/>
          <w:szCs w:val="21"/>
        </w:rPr>
        <w:t xml:space="preserve"> of</w:t>
      </w:r>
      <w:r w:rsidR="00A651CA">
        <w:rPr>
          <w:rFonts w:ascii="Arial" w:hAnsi="Arial" w:cs="Arial"/>
          <w:color w:val="0C365F" w:themeColor="accent2" w:themeShade="BF"/>
          <w:sz w:val="21"/>
          <w:szCs w:val="21"/>
        </w:rPr>
        <w:t xml:space="preserve"> </w:t>
      </w:r>
      <w:r w:rsidR="006E04A9" w:rsidRPr="00FE4783">
        <w:rPr>
          <w:rFonts w:ascii="Arial" w:hAnsi="Arial" w:cs="Arial"/>
          <w:color w:val="0C365F" w:themeColor="accent2" w:themeShade="BF"/>
          <w:sz w:val="21"/>
          <w:szCs w:val="21"/>
        </w:rPr>
        <w:t>effective and replicable methods extracting and organizing data sets, departmental processes, and procedures</w:t>
      </w:r>
      <w:r w:rsidR="006E04A9">
        <w:rPr>
          <w:rFonts w:ascii="Arial" w:hAnsi="Arial" w:cs="Arial"/>
          <w:color w:val="0C365F" w:themeColor="accent2" w:themeShade="BF"/>
          <w:sz w:val="21"/>
          <w:szCs w:val="21"/>
        </w:rPr>
        <w:t xml:space="preserve"> </w:t>
      </w:r>
      <w:r w:rsidR="00A651CA">
        <w:rPr>
          <w:rFonts w:ascii="Arial" w:hAnsi="Arial" w:cs="Arial"/>
          <w:color w:val="0C365F" w:themeColor="accent2" w:themeShade="BF"/>
          <w:sz w:val="21"/>
          <w:szCs w:val="21"/>
        </w:rPr>
        <w:t xml:space="preserve">for a unified approach to better practices with focus on the process definition, purpose, data role, </w:t>
      </w:r>
      <w:proofErr w:type="gramStart"/>
      <w:r w:rsidR="00A651CA">
        <w:rPr>
          <w:rFonts w:ascii="Arial" w:hAnsi="Arial" w:cs="Arial"/>
          <w:color w:val="0C365F" w:themeColor="accent2" w:themeShade="BF"/>
          <w:sz w:val="21"/>
          <w:szCs w:val="21"/>
        </w:rPr>
        <w:t>implications</w:t>
      </w:r>
      <w:proofErr w:type="gramEnd"/>
      <w:r w:rsidR="00A651CA">
        <w:rPr>
          <w:rFonts w:ascii="Arial" w:hAnsi="Arial" w:cs="Arial"/>
          <w:color w:val="0C365F" w:themeColor="accent2" w:themeShade="BF"/>
          <w:sz w:val="21"/>
          <w:szCs w:val="21"/>
        </w:rPr>
        <w:t xml:space="preserve"> and application to ensure the cohesiveness of expectation</w:t>
      </w:r>
      <w:r w:rsidR="00EC2581" w:rsidRPr="00FE4783">
        <w:rPr>
          <w:rFonts w:ascii="Arial" w:hAnsi="Arial" w:cs="Arial"/>
          <w:color w:val="0C365F" w:themeColor="accent2" w:themeShade="BF"/>
          <w:sz w:val="21"/>
          <w:szCs w:val="21"/>
        </w:rPr>
        <w:t xml:space="preserve">. </w:t>
      </w:r>
      <w:r w:rsidR="00A65C72">
        <w:rPr>
          <w:rFonts w:ascii="Arial" w:hAnsi="Arial" w:cs="Arial"/>
          <w:color w:val="0C365F" w:themeColor="accent2" w:themeShade="BF"/>
          <w:sz w:val="21"/>
          <w:szCs w:val="21"/>
        </w:rPr>
        <w:t>Met with other departments and/or organizations outside of the company</w:t>
      </w:r>
      <w:r w:rsidR="006F7A4A">
        <w:rPr>
          <w:rFonts w:ascii="Arial" w:hAnsi="Arial" w:cs="Arial"/>
          <w:color w:val="0C365F" w:themeColor="accent2" w:themeShade="BF"/>
          <w:sz w:val="21"/>
          <w:szCs w:val="21"/>
        </w:rPr>
        <w:t xml:space="preserve"> to collaborate business needs and goals</w:t>
      </w:r>
      <w:r w:rsidR="006E69CE">
        <w:rPr>
          <w:rFonts w:ascii="Arial" w:hAnsi="Arial" w:cs="Arial"/>
          <w:color w:val="0C365F" w:themeColor="accent2" w:themeShade="BF"/>
          <w:sz w:val="21"/>
          <w:szCs w:val="21"/>
        </w:rPr>
        <w:t xml:space="preserve"> within an assigned project. </w:t>
      </w:r>
      <w:r w:rsidR="003C52E3">
        <w:rPr>
          <w:rFonts w:ascii="Arial" w:hAnsi="Arial" w:cs="Arial"/>
          <w:color w:val="0C365F" w:themeColor="accent2" w:themeShade="BF"/>
          <w:sz w:val="21"/>
          <w:szCs w:val="21"/>
        </w:rPr>
        <w:t>Projects f</w:t>
      </w:r>
      <w:r w:rsidR="001D5D0B">
        <w:rPr>
          <w:rFonts w:ascii="Arial" w:hAnsi="Arial" w:cs="Arial"/>
          <w:color w:val="0C365F" w:themeColor="accent2" w:themeShade="BF"/>
          <w:sz w:val="21"/>
          <w:szCs w:val="21"/>
        </w:rPr>
        <w:t xml:space="preserve">ocus on adhering to strict timelines, complete project </w:t>
      </w:r>
      <w:r w:rsidR="003F09FE">
        <w:rPr>
          <w:rFonts w:ascii="Arial" w:hAnsi="Arial" w:cs="Arial"/>
          <w:color w:val="0C365F" w:themeColor="accent2" w:themeShade="BF"/>
          <w:sz w:val="21"/>
          <w:szCs w:val="21"/>
        </w:rPr>
        <w:t>visibility and a high level of accountability and detail</w:t>
      </w:r>
      <w:r w:rsidR="00EC2581" w:rsidRPr="00FE4783">
        <w:rPr>
          <w:rFonts w:ascii="Arial" w:hAnsi="Arial" w:cs="Arial"/>
          <w:color w:val="0C365F" w:themeColor="accent2" w:themeShade="BF"/>
          <w:sz w:val="21"/>
          <w:szCs w:val="21"/>
        </w:rPr>
        <w:t xml:space="preserve"> </w:t>
      </w:r>
      <w:r w:rsidR="003C52E3">
        <w:rPr>
          <w:rFonts w:ascii="Arial" w:hAnsi="Arial" w:cs="Arial"/>
          <w:color w:val="0C365F" w:themeColor="accent2" w:themeShade="BF"/>
          <w:sz w:val="21"/>
          <w:szCs w:val="21"/>
        </w:rPr>
        <w:t>to ensure the project’s success.</w:t>
      </w:r>
      <w:r w:rsidR="002F0BF9">
        <w:rPr>
          <w:rFonts w:ascii="Arial" w:hAnsi="Arial" w:cs="Arial"/>
          <w:color w:val="0C365F" w:themeColor="accent2" w:themeShade="BF"/>
          <w:sz w:val="21"/>
          <w:szCs w:val="21"/>
        </w:rPr>
        <w:t xml:space="preserve"> Continued research and testing of </w:t>
      </w:r>
      <w:r w:rsidR="00655ED0">
        <w:rPr>
          <w:rFonts w:ascii="Arial" w:hAnsi="Arial" w:cs="Arial"/>
          <w:color w:val="0C365F" w:themeColor="accent2" w:themeShade="BF"/>
          <w:sz w:val="21"/>
          <w:szCs w:val="21"/>
        </w:rPr>
        <w:t xml:space="preserve">alternate platforms and programs to </w:t>
      </w:r>
      <w:r w:rsidR="00BB7E70">
        <w:rPr>
          <w:rFonts w:ascii="Arial" w:hAnsi="Arial" w:cs="Arial"/>
          <w:color w:val="0C365F" w:themeColor="accent2" w:themeShade="BF"/>
          <w:sz w:val="21"/>
          <w:szCs w:val="21"/>
        </w:rPr>
        <w:t>present to leadership if found to be a possible asset.</w:t>
      </w:r>
      <w:r w:rsidR="00EC2581" w:rsidRPr="00FE4783">
        <w:rPr>
          <w:rFonts w:ascii="Arial" w:hAnsi="Arial" w:cs="Arial"/>
          <w:color w:val="0C365F" w:themeColor="accent2" w:themeShade="BF"/>
          <w:sz w:val="21"/>
          <w:szCs w:val="21"/>
        </w:rPr>
        <w:t xml:space="preserve"> </w:t>
      </w:r>
    </w:p>
    <w:p w14:paraId="503CD1B7" w14:textId="6E29302A" w:rsidR="00C11074" w:rsidRPr="00FE4783" w:rsidRDefault="002F4C7B" w:rsidP="00BC4270">
      <w:pPr>
        <w:pStyle w:val="Title"/>
        <w:rPr>
          <w:rFonts w:ascii="Arial" w:hAnsi="Arial" w:cs="Arial"/>
          <w:color w:val="0C365F" w:themeColor="accent2" w:themeShade="BF"/>
          <w:sz w:val="21"/>
          <w:szCs w:val="21"/>
        </w:rPr>
      </w:pPr>
      <w:r w:rsidRPr="00FE4783">
        <w:rPr>
          <w:rStyle w:val="Emphasis"/>
          <w:rFonts w:ascii="Arial" w:hAnsi="Arial" w:cs="Arial"/>
          <w:bCs/>
          <w:color w:val="0C365F" w:themeColor="accent2" w:themeShade="BF"/>
          <w:sz w:val="22"/>
          <w:szCs w:val="22"/>
        </w:rPr>
        <w:t>●</w:t>
      </w:r>
      <w:r w:rsidRPr="00FE4783">
        <w:rPr>
          <w:rStyle w:val="Emphasis"/>
          <w:rFonts w:ascii="Abadi" w:hAnsi="Abadi" w:cstheme="minorHAnsi"/>
          <w:bCs/>
          <w:color w:val="0C365F" w:themeColor="accent2" w:themeShade="BF"/>
          <w:sz w:val="22"/>
          <w:szCs w:val="22"/>
        </w:rPr>
        <w:t xml:space="preserve">DEVELOPMENT: </w:t>
      </w:r>
      <w:bookmarkStart w:id="1" w:name="_Hlk121128258"/>
      <w:r w:rsidR="00B73986">
        <w:rPr>
          <w:rFonts w:ascii="Arial" w:eastAsia="Times New Roman" w:hAnsi="Arial" w:cs="Arial"/>
          <w:b w:val="0"/>
          <w:bCs/>
          <w:color w:val="0C365F" w:themeColor="accent2" w:themeShade="BF"/>
          <w:kern w:val="0"/>
          <w:sz w:val="21"/>
          <w:szCs w:val="21"/>
        </w:rPr>
        <w:t>Continual growth and education</w:t>
      </w:r>
      <w:r w:rsidR="00B01832">
        <w:rPr>
          <w:rFonts w:ascii="Arial" w:eastAsia="Times New Roman" w:hAnsi="Arial" w:cs="Arial"/>
          <w:b w:val="0"/>
          <w:bCs/>
          <w:color w:val="0C365F" w:themeColor="accent2" w:themeShade="BF"/>
          <w:kern w:val="0"/>
          <w:sz w:val="21"/>
          <w:szCs w:val="21"/>
        </w:rPr>
        <w:t xml:space="preserve"> through research and mentorship</w:t>
      </w:r>
      <w:r w:rsidR="00EB6A71" w:rsidRPr="00EB6A71">
        <w:rPr>
          <w:rFonts w:ascii="Arial" w:eastAsia="Times New Roman" w:hAnsi="Arial" w:cs="Arial"/>
          <w:b w:val="0"/>
          <w:bCs/>
          <w:color w:val="0C365F" w:themeColor="accent2" w:themeShade="BF"/>
          <w:kern w:val="0"/>
          <w:sz w:val="21"/>
          <w:szCs w:val="21"/>
        </w:rPr>
        <w:t xml:space="preserve"> with needed proficiency in pivotal applications </w:t>
      </w:r>
      <w:r w:rsidR="00A11D01">
        <w:rPr>
          <w:rFonts w:ascii="Arial" w:eastAsia="Times New Roman" w:hAnsi="Arial" w:cs="Arial"/>
          <w:b w:val="0"/>
          <w:bCs/>
          <w:color w:val="0C365F" w:themeColor="accent2" w:themeShade="BF"/>
          <w:kern w:val="0"/>
          <w:sz w:val="21"/>
          <w:szCs w:val="21"/>
        </w:rPr>
        <w:t>or platforms with the company</w:t>
      </w:r>
      <w:r w:rsidR="00EB6A71" w:rsidRPr="00EB6A71">
        <w:rPr>
          <w:rFonts w:ascii="Arial" w:eastAsia="Times New Roman" w:hAnsi="Arial" w:cs="Arial"/>
          <w:b w:val="0"/>
          <w:bCs/>
          <w:color w:val="0C365F" w:themeColor="accent2" w:themeShade="BF"/>
          <w:kern w:val="0"/>
          <w:sz w:val="21"/>
          <w:szCs w:val="21"/>
        </w:rPr>
        <w:t xml:space="preserve"> where there was a </w:t>
      </w:r>
      <w:r w:rsidR="00A11D01">
        <w:rPr>
          <w:rFonts w:ascii="Arial" w:eastAsia="Times New Roman" w:hAnsi="Arial" w:cs="Arial"/>
          <w:b w:val="0"/>
          <w:bCs/>
          <w:color w:val="0C365F" w:themeColor="accent2" w:themeShade="BF"/>
          <w:kern w:val="0"/>
          <w:sz w:val="21"/>
          <w:szCs w:val="21"/>
        </w:rPr>
        <w:t xml:space="preserve">noted </w:t>
      </w:r>
      <w:r w:rsidR="00EB6A71" w:rsidRPr="00EB6A71">
        <w:rPr>
          <w:rFonts w:ascii="Arial" w:eastAsia="Times New Roman" w:hAnsi="Arial" w:cs="Arial"/>
          <w:b w:val="0"/>
          <w:bCs/>
          <w:color w:val="0C365F" w:themeColor="accent2" w:themeShade="BF"/>
          <w:kern w:val="0"/>
          <w:sz w:val="21"/>
          <w:szCs w:val="21"/>
        </w:rPr>
        <w:t xml:space="preserve">gap. </w:t>
      </w:r>
      <w:r w:rsidR="006F343F">
        <w:rPr>
          <w:rFonts w:ascii="Arial" w:eastAsia="Times New Roman" w:hAnsi="Arial" w:cs="Arial"/>
          <w:b w:val="0"/>
          <w:bCs/>
          <w:color w:val="0C365F" w:themeColor="accent2" w:themeShade="BF"/>
          <w:kern w:val="0"/>
          <w:sz w:val="21"/>
          <w:szCs w:val="21"/>
        </w:rPr>
        <w:t xml:space="preserve">Staying </w:t>
      </w:r>
      <w:r w:rsidR="00B370B8">
        <w:rPr>
          <w:rFonts w:ascii="Arial" w:eastAsia="Times New Roman" w:hAnsi="Arial" w:cs="Arial"/>
          <w:b w:val="0"/>
          <w:bCs/>
          <w:color w:val="0C365F" w:themeColor="accent2" w:themeShade="BF"/>
          <w:kern w:val="0"/>
          <w:sz w:val="21"/>
          <w:szCs w:val="21"/>
        </w:rPr>
        <w:t xml:space="preserve">aware of new software that could be </w:t>
      </w:r>
      <w:r w:rsidR="00BA108B">
        <w:rPr>
          <w:rFonts w:ascii="Arial" w:eastAsia="Times New Roman" w:hAnsi="Arial" w:cs="Arial"/>
          <w:b w:val="0"/>
          <w:bCs/>
          <w:color w:val="0C365F" w:themeColor="accent2" w:themeShade="BF"/>
          <w:kern w:val="0"/>
          <w:sz w:val="21"/>
          <w:szCs w:val="21"/>
        </w:rPr>
        <w:t>implemented with</w:t>
      </w:r>
      <w:r w:rsidR="00BC4270">
        <w:rPr>
          <w:rFonts w:ascii="Arial" w:eastAsia="Times New Roman" w:hAnsi="Arial" w:cs="Arial"/>
          <w:b w:val="0"/>
          <w:bCs/>
          <w:color w:val="0C365F" w:themeColor="accent2" w:themeShade="BF"/>
          <w:kern w:val="0"/>
          <w:sz w:val="21"/>
          <w:szCs w:val="21"/>
        </w:rPr>
        <w:t>in</w:t>
      </w:r>
      <w:r w:rsidR="00BA108B">
        <w:rPr>
          <w:rFonts w:ascii="Arial" w:eastAsia="Times New Roman" w:hAnsi="Arial" w:cs="Arial"/>
          <w:b w:val="0"/>
          <w:bCs/>
          <w:color w:val="0C365F" w:themeColor="accent2" w:themeShade="BF"/>
          <w:kern w:val="0"/>
          <w:sz w:val="21"/>
          <w:szCs w:val="21"/>
        </w:rPr>
        <w:t xml:space="preserve"> the organization</w:t>
      </w:r>
      <w:r w:rsidR="00814C22">
        <w:rPr>
          <w:rFonts w:ascii="Arial" w:eastAsia="Times New Roman" w:hAnsi="Arial" w:cs="Arial"/>
          <w:b w:val="0"/>
          <w:bCs/>
          <w:color w:val="0C365F" w:themeColor="accent2" w:themeShade="BF"/>
          <w:kern w:val="0"/>
          <w:sz w:val="21"/>
          <w:szCs w:val="21"/>
        </w:rPr>
        <w:t xml:space="preserve"> to provide more overall accuracy and efficiency</w:t>
      </w:r>
      <w:r w:rsidR="00BA108B">
        <w:rPr>
          <w:rFonts w:ascii="Arial" w:eastAsia="Times New Roman" w:hAnsi="Arial" w:cs="Arial"/>
          <w:b w:val="0"/>
          <w:bCs/>
          <w:color w:val="0C365F" w:themeColor="accent2" w:themeShade="BF"/>
          <w:kern w:val="0"/>
          <w:sz w:val="21"/>
          <w:szCs w:val="21"/>
        </w:rPr>
        <w:t xml:space="preserve">. </w:t>
      </w:r>
      <w:r w:rsidR="0098589D">
        <w:rPr>
          <w:rFonts w:ascii="Arial" w:eastAsia="Times New Roman" w:hAnsi="Arial" w:cs="Arial"/>
          <w:b w:val="0"/>
          <w:bCs/>
          <w:color w:val="0C365F" w:themeColor="accent2" w:themeShade="BF"/>
          <w:kern w:val="0"/>
          <w:sz w:val="21"/>
          <w:szCs w:val="21"/>
        </w:rPr>
        <w:t xml:space="preserve">Rising to </w:t>
      </w:r>
      <w:r w:rsidR="00174735">
        <w:rPr>
          <w:rFonts w:ascii="Arial" w:eastAsia="Times New Roman" w:hAnsi="Arial" w:cs="Arial"/>
          <w:b w:val="0"/>
          <w:bCs/>
          <w:color w:val="0C365F" w:themeColor="accent2" w:themeShade="BF"/>
          <w:kern w:val="0"/>
          <w:sz w:val="21"/>
          <w:szCs w:val="21"/>
        </w:rPr>
        <w:t xml:space="preserve">meet unforeseen </w:t>
      </w:r>
      <w:r w:rsidR="00792540">
        <w:rPr>
          <w:rFonts w:ascii="Arial" w:eastAsia="Times New Roman" w:hAnsi="Arial" w:cs="Arial"/>
          <w:b w:val="0"/>
          <w:bCs/>
          <w:color w:val="0C365F" w:themeColor="accent2" w:themeShade="BF"/>
          <w:kern w:val="0"/>
          <w:sz w:val="21"/>
          <w:szCs w:val="21"/>
        </w:rPr>
        <w:t>need</w:t>
      </w:r>
      <w:r w:rsidR="00174735">
        <w:rPr>
          <w:rFonts w:ascii="Arial" w:eastAsia="Times New Roman" w:hAnsi="Arial" w:cs="Arial"/>
          <w:b w:val="0"/>
          <w:bCs/>
          <w:color w:val="0C365F" w:themeColor="accent2" w:themeShade="BF"/>
          <w:kern w:val="0"/>
          <w:sz w:val="21"/>
          <w:szCs w:val="21"/>
        </w:rPr>
        <w:t>s within the compan</w:t>
      </w:r>
      <w:r w:rsidR="00A8257D">
        <w:rPr>
          <w:rFonts w:ascii="Arial" w:eastAsia="Times New Roman" w:hAnsi="Arial" w:cs="Arial"/>
          <w:b w:val="0"/>
          <w:bCs/>
          <w:color w:val="0C365F" w:themeColor="accent2" w:themeShade="BF"/>
          <w:kern w:val="0"/>
          <w:sz w:val="21"/>
          <w:szCs w:val="21"/>
        </w:rPr>
        <w:t xml:space="preserve">y due to the scope of </w:t>
      </w:r>
      <w:r w:rsidR="00792540">
        <w:rPr>
          <w:rFonts w:ascii="Arial" w:eastAsia="Times New Roman" w:hAnsi="Arial" w:cs="Arial"/>
          <w:b w:val="0"/>
          <w:bCs/>
          <w:color w:val="0C365F" w:themeColor="accent2" w:themeShade="BF"/>
          <w:kern w:val="0"/>
          <w:sz w:val="21"/>
          <w:szCs w:val="21"/>
        </w:rPr>
        <w:t>COVID-19 challenges.</w:t>
      </w:r>
    </w:p>
    <w:bookmarkEnd w:id="1"/>
    <w:p w14:paraId="666E014C" w14:textId="77777777" w:rsidR="00644812" w:rsidRPr="00AC667D" w:rsidRDefault="00644812" w:rsidP="00AD11D7">
      <w:pPr>
        <w:pStyle w:val="Title"/>
        <w:rPr>
          <w:rStyle w:val="Emphasis"/>
          <w:rFonts w:ascii="Abadi" w:hAnsi="Abadi" w:cstheme="minorHAnsi"/>
          <w:b w:val="0"/>
          <w:bCs/>
          <w:sz w:val="22"/>
          <w:szCs w:val="22"/>
        </w:rPr>
      </w:pPr>
    </w:p>
    <w:p w14:paraId="1F7F544A" w14:textId="108F84AD" w:rsidR="00D413F9" w:rsidRPr="00066DE1" w:rsidRDefault="002F4C7B" w:rsidP="00AD11D7">
      <w:pPr>
        <w:pStyle w:val="Title"/>
        <w:rPr>
          <w:rStyle w:val="Emphasis"/>
          <w:rFonts w:ascii="Abadi" w:hAnsi="Abadi" w:cstheme="minorHAnsi"/>
          <w:color w:val="007FAB" w:themeColor="accent1"/>
          <w:sz w:val="28"/>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066DE1">
        <w:rPr>
          <w:rStyle w:val="Emphasis"/>
          <w:rFonts w:ascii="Abadi" w:hAnsi="Abadi" w:cstheme="minorHAnsi"/>
          <w:color w:val="007FAB" w:themeColor="accent1"/>
          <w:sz w:val="28"/>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2011.</w:t>
      </w:r>
      <w:r w:rsidR="009040C0">
        <w:rPr>
          <w:rStyle w:val="Emphasis"/>
          <w:rFonts w:ascii="Abadi" w:hAnsi="Abadi" w:cstheme="minorHAnsi"/>
          <w:color w:val="007FAB" w:themeColor="accent1"/>
          <w:sz w:val="28"/>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w:t>
      </w:r>
      <w:r w:rsidRPr="00066DE1">
        <w:rPr>
          <w:rStyle w:val="Emphasis"/>
          <w:rFonts w:ascii="Abadi" w:hAnsi="Abadi" w:cstheme="minorHAnsi"/>
          <w:color w:val="007FAB" w:themeColor="accent1"/>
          <w:sz w:val="28"/>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pril</w:t>
      </w:r>
      <w:r w:rsidR="00D413F9" w:rsidRPr="00066DE1">
        <w:rPr>
          <w:rStyle w:val="Emphasis"/>
          <w:rFonts w:ascii="Abadi" w:hAnsi="Abadi" w:cstheme="minorHAnsi"/>
          <w:color w:val="007FAB" w:themeColor="accent1"/>
          <w:sz w:val="28"/>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 </w:t>
      </w:r>
      <w:r w:rsidRPr="00066DE1">
        <w:rPr>
          <w:rStyle w:val="Emphasis"/>
          <w:rFonts w:ascii="Abadi" w:hAnsi="Abadi" w:cstheme="minorHAnsi"/>
          <w:color w:val="007FAB" w:themeColor="accent1"/>
          <w:sz w:val="28"/>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2016.</w:t>
      </w:r>
      <w:r w:rsidR="009040C0">
        <w:rPr>
          <w:rStyle w:val="Emphasis"/>
          <w:rFonts w:ascii="Abadi" w:hAnsi="Abadi" w:cstheme="minorHAnsi"/>
          <w:color w:val="007FAB" w:themeColor="accent1"/>
          <w:sz w:val="28"/>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N</w:t>
      </w:r>
      <w:r w:rsidRPr="00066DE1">
        <w:rPr>
          <w:rStyle w:val="Emphasis"/>
          <w:rFonts w:ascii="Abadi" w:hAnsi="Abadi" w:cstheme="minorHAnsi"/>
          <w:color w:val="007FAB" w:themeColor="accent1"/>
          <w:sz w:val="28"/>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ovember</w:t>
      </w:r>
      <w:r w:rsidR="009040C0">
        <w:rPr>
          <w:rStyle w:val="Emphasis"/>
          <w:rFonts w:ascii="Abadi" w:hAnsi="Abadi" w:cstheme="minorHAnsi"/>
          <w:color w:val="007FAB" w:themeColor="accent1"/>
          <w:sz w:val="28"/>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b/>
      </w:r>
      <w:r w:rsidR="009040C0">
        <w:rPr>
          <w:rStyle w:val="Emphasis"/>
          <w:rFonts w:ascii="Abadi" w:hAnsi="Abadi" w:cstheme="minorHAnsi"/>
          <w:color w:val="007FAB" w:themeColor="accent1"/>
          <w:sz w:val="28"/>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b/>
      </w:r>
      <w:r w:rsidR="009040C0">
        <w:rPr>
          <w:rStyle w:val="Emphasis"/>
          <w:rFonts w:ascii="Abadi" w:hAnsi="Abadi" w:cstheme="minorHAnsi"/>
          <w:color w:val="007FAB" w:themeColor="accent1"/>
          <w:sz w:val="28"/>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b/>
      </w:r>
      <w:r w:rsidR="00644812" w:rsidRPr="00066DE1">
        <w:rPr>
          <w:rStyle w:val="Emphasis"/>
          <w:rFonts w:ascii="Abadi" w:hAnsi="Abadi" w:cstheme="minorHAnsi"/>
          <w:color w:val="007FAB" w:themeColor="accent1"/>
          <w:sz w:val="28"/>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Purchaser</w:t>
      </w:r>
      <w:r w:rsidR="00E03F71" w:rsidRPr="00066DE1">
        <w:rPr>
          <w:rStyle w:val="Emphasis"/>
          <w:rFonts w:ascii="Abadi" w:hAnsi="Abadi" w:cstheme="minorHAnsi"/>
          <w:color w:val="007FAB" w:themeColor="accent1"/>
          <w:sz w:val="28"/>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w:t>
      </w:r>
      <w:r w:rsidR="009040C0">
        <w:rPr>
          <w:rStyle w:val="Emphasis"/>
          <w:rFonts w:ascii="Abadi" w:hAnsi="Abadi" w:cstheme="minorHAnsi"/>
          <w:color w:val="007FAB" w:themeColor="accent1"/>
          <w:sz w:val="28"/>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b/>
      </w:r>
      <w:r w:rsidR="009040C0">
        <w:rPr>
          <w:rStyle w:val="Emphasis"/>
          <w:rFonts w:ascii="Abadi" w:hAnsi="Abadi" w:cstheme="minorHAnsi"/>
          <w:color w:val="007FAB" w:themeColor="accent1"/>
          <w:sz w:val="28"/>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b/>
      </w:r>
      <w:r w:rsidR="005A4A49" w:rsidRPr="00066DE1">
        <w:rPr>
          <w:rStyle w:val="Emphasis"/>
          <w:rFonts w:ascii="Abadi" w:hAnsi="Abadi" w:cstheme="minorHAnsi"/>
          <w:color w:val="007FAB" w:themeColor="accent1"/>
          <w:sz w:val="28"/>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w:t>
      </w:r>
      <w:r w:rsidR="00644812" w:rsidRPr="00066DE1">
        <w:rPr>
          <w:rStyle w:val="Emphasis"/>
          <w:rFonts w:ascii="Abadi" w:hAnsi="Abadi" w:cstheme="minorHAnsi"/>
          <w:color w:val="007FAB" w:themeColor="accent1"/>
          <w:sz w:val="28"/>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Aramark Uniforms, Charlotte, NC</w:t>
      </w:r>
    </w:p>
    <w:p w14:paraId="0B07C8E4" w14:textId="4E536318" w:rsidR="00644812" w:rsidRPr="00FE4783" w:rsidRDefault="00644812" w:rsidP="00AD11D7">
      <w:pPr>
        <w:pStyle w:val="Title"/>
        <w:rPr>
          <w:rStyle w:val="Emphasis"/>
          <w:rFonts w:ascii="Abadi" w:hAnsi="Abadi" w:cstheme="minorHAnsi"/>
          <w:b w:val="0"/>
          <w:bCs/>
          <w:color w:val="0C365F" w:themeColor="accent2" w:themeShade="BF"/>
          <w:sz w:val="22"/>
          <w:szCs w:val="22"/>
        </w:rPr>
      </w:pPr>
      <w:r w:rsidRPr="00FE4783">
        <w:rPr>
          <w:rStyle w:val="Emphasis"/>
          <w:rFonts w:ascii="Arial" w:hAnsi="Arial" w:cs="Arial"/>
          <w:b w:val="0"/>
          <w:bCs/>
          <w:color w:val="0C365F" w:themeColor="accent2" w:themeShade="BF"/>
          <w:sz w:val="22"/>
          <w:szCs w:val="22"/>
        </w:rPr>
        <w:t>●</w:t>
      </w:r>
      <w:r w:rsidRPr="00FE4783">
        <w:rPr>
          <w:rStyle w:val="Emphasis"/>
          <w:rFonts w:ascii="Abadi" w:hAnsi="Abadi" w:cstheme="minorHAnsi"/>
          <w:b w:val="0"/>
          <w:bCs/>
          <w:color w:val="0C365F" w:themeColor="accent2" w:themeShade="BF"/>
          <w:sz w:val="22"/>
          <w:szCs w:val="22"/>
        </w:rPr>
        <w:t>Data Entry (Excel, Microsoft Office, iProcurement (Oracle), Citrix, RAS)</w:t>
      </w:r>
    </w:p>
    <w:p w14:paraId="44B29571" w14:textId="318C48E9" w:rsidR="00644812" w:rsidRPr="00FE4783" w:rsidRDefault="00644812" w:rsidP="00AD11D7">
      <w:pPr>
        <w:pStyle w:val="Title"/>
        <w:rPr>
          <w:rStyle w:val="Emphasis"/>
          <w:rFonts w:ascii="Abadi" w:hAnsi="Abadi" w:cstheme="minorHAnsi"/>
          <w:b w:val="0"/>
          <w:bCs/>
          <w:color w:val="0C365F" w:themeColor="accent2" w:themeShade="BF"/>
          <w:sz w:val="22"/>
          <w:szCs w:val="22"/>
        </w:rPr>
      </w:pPr>
      <w:r w:rsidRPr="00FE4783">
        <w:rPr>
          <w:rStyle w:val="Emphasis"/>
          <w:rFonts w:ascii="Arial" w:hAnsi="Arial" w:cs="Arial"/>
          <w:b w:val="0"/>
          <w:bCs/>
          <w:color w:val="0C365F" w:themeColor="accent2" w:themeShade="BF"/>
          <w:sz w:val="22"/>
          <w:szCs w:val="22"/>
        </w:rPr>
        <w:t>●</w:t>
      </w:r>
      <w:r w:rsidRPr="00FE4783">
        <w:rPr>
          <w:rStyle w:val="Emphasis"/>
          <w:rFonts w:ascii="Abadi" w:hAnsi="Abadi" w:cstheme="minorHAnsi"/>
          <w:b w:val="0"/>
          <w:bCs/>
          <w:color w:val="0C365F" w:themeColor="accent2" w:themeShade="BF"/>
          <w:sz w:val="22"/>
          <w:szCs w:val="22"/>
        </w:rPr>
        <w:t>Processing daily orders and maintain the office</w:t>
      </w:r>
      <w:r w:rsidR="00A021CA">
        <w:rPr>
          <w:rStyle w:val="Emphasis"/>
          <w:rFonts w:ascii="Abadi" w:hAnsi="Abadi" w:cstheme="minorHAnsi"/>
          <w:b w:val="0"/>
          <w:bCs/>
          <w:color w:val="0C365F" w:themeColor="accent2" w:themeShade="BF"/>
          <w:sz w:val="22"/>
          <w:szCs w:val="22"/>
        </w:rPr>
        <w:t>’s daily</w:t>
      </w:r>
      <w:r w:rsidRPr="00FE4783">
        <w:rPr>
          <w:rStyle w:val="Emphasis"/>
          <w:rFonts w:ascii="Abadi" w:hAnsi="Abadi" w:cstheme="minorHAnsi"/>
          <w:b w:val="0"/>
          <w:bCs/>
          <w:color w:val="0C365F" w:themeColor="accent2" w:themeShade="BF"/>
          <w:sz w:val="22"/>
          <w:szCs w:val="22"/>
        </w:rPr>
        <w:t xml:space="preserve"> functions</w:t>
      </w:r>
    </w:p>
    <w:p w14:paraId="121BE163" w14:textId="4B839C8C" w:rsidR="00644812" w:rsidRPr="00FE4783" w:rsidRDefault="00644812" w:rsidP="00AD11D7">
      <w:pPr>
        <w:pStyle w:val="Title"/>
        <w:rPr>
          <w:rStyle w:val="Emphasis"/>
          <w:rFonts w:ascii="Abadi" w:hAnsi="Abadi" w:cstheme="minorHAnsi"/>
          <w:b w:val="0"/>
          <w:bCs/>
          <w:color w:val="0C365F" w:themeColor="accent2" w:themeShade="BF"/>
          <w:sz w:val="22"/>
          <w:szCs w:val="22"/>
        </w:rPr>
      </w:pPr>
      <w:r w:rsidRPr="00FE4783">
        <w:rPr>
          <w:rStyle w:val="Emphasis"/>
          <w:rFonts w:ascii="Arial" w:hAnsi="Arial" w:cs="Arial"/>
          <w:b w:val="0"/>
          <w:bCs/>
          <w:color w:val="0C365F" w:themeColor="accent2" w:themeShade="BF"/>
          <w:sz w:val="22"/>
          <w:szCs w:val="22"/>
        </w:rPr>
        <w:t>●</w:t>
      </w:r>
      <w:r w:rsidRPr="00FE4783">
        <w:rPr>
          <w:rStyle w:val="Emphasis"/>
          <w:rFonts w:ascii="Abadi" w:hAnsi="Abadi" w:cstheme="minorHAnsi"/>
          <w:b w:val="0"/>
          <w:bCs/>
          <w:color w:val="0C365F" w:themeColor="accent2" w:themeShade="BF"/>
          <w:sz w:val="22"/>
          <w:szCs w:val="22"/>
        </w:rPr>
        <w:t>Daily reporting to management focusing on trends and results</w:t>
      </w:r>
    </w:p>
    <w:p w14:paraId="52A26024" w14:textId="13197B75" w:rsidR="00644812" w:rsidRPr="00FE4783" w:rsidRDefault="00644812" w:rsidP="00AD11D7">
      <w:pPr>
        <w:pStyle w:val="Title"/>
        <w:rPr>
          <w:rStyle w:val="Emphasis"/>
          <w:rFonts w:ascii="Abadi" w:hAnsi="Abadi" w:cstheme="minorHAnsi"/>
          <w:b w:val="0"/>
          <w:bCs/>
          <w:color w:val="0C365F" w:themeColor="accent2" w:themeShade="BF"/>
          <w:sz w:val="22"/>
          <w:szCs w:val="22"/>
        </w:rPr>
      </w:pPr>
      <w:r w:rsidRPr="00FE4783">
        <w:rPr>
          <w:rStyle w:val="Emphasis"/>
          <w:rFonts w:ascii="Arial" w:hAnsi="Arial" w:cs="Arial"/>
          <w:b w:val="0"/>
          <w:bCs/>
          <w:color w:val="0C365F" w:themeColor="accent2" w:themeShade="BF"/>
          <w:sz w:val="22"/>
          <w:szCs w:val="22"/>
        </w:rPr>
        <w:t>●</w:t>
      </w:r>
      <w:r w:rsidRPr="00FE4783">
        <w:rPr>
          <w:rStyle w:val="Emphasis"/>
          <w:rFonts w:ascii="Abadi" w:hAnsi="Abadi" w:cstheme="minorHAnsi"/>
          <w:b w:val="0"/>
          <w:bCs/>
          <w:color w:val="0C365F" w:themeColor="accent2" w:themeShade="BF"/>
          <w:sz w:val="22"/>
          <w:szCs w:val="22"/>
        </w:rPr>
        <w:t>High volume of email exchanges and accountability for new accounts as well as national accounts</w:t>
      </w:r>
    </w:p>
    <w:p w14:paraId="3A4F225D" w14:textId="53A1EDC0" w:rsidR="00644812" w:rsidRPr="00FE4783" w:rsidRDefault="00644812" w:rsidP="00AD11D7">
      <w:pPr>
        <w:pStyle w:val="Title"/>
        <w:rPr>
          <w:rStyle w:val="Emphasis"/>
          <w:rFonts w:ascii="Abadi" w:hAnsi="Abadi" w:cstheme="minorHAnsi"/>
          <w:b w:val="0"/>
          <w:bCs/>
          <w:color w:val="0C365F" w:themeColor="accent2" w:themeShade="BF"/>
          <w:sz w:val="22"/>
          <w:szCs w:val="22"/>
        </w:rPr>
      </w:pPr>
      <w:r w:rsidRPr="00FE4783">
        <w:rPr>
          <w:rStyle w:val="Emphasis"/>
          <w:rFonts w:ascii="Arial" w:hAnsi="Arial" w:cs="Arial"/>
          <w:b w:val="0"/>
          <w:bCs/>
          <w:color w:val="0C365F" w:themeColor="accent2" w:themeShade="BF"/>
          <w:sz w:val="22"/>
          <w:szCs w:val="22"/>
        </w:rPr>
        <w:t>●</w:t>
      </w:r>
      <w:r w:rsidRPr="00FE4783">
        <w:rPr>
          <w:rStyle w:val="Emphasis"/>
          <w:rFonts w:ascii="Abadi" w:hAnsi="Abadi" w:cstheme="minorHAnsi"/>
          <w:b w:val="0"/>
          <w:bCs/>
          <w:color w:val="0C365F" w:themeColor="accent2" w:themeShade="BF"/>
          <w:sz w:val="22"/>
          <w:szCs w:val="22"/>
        </w:rPr>
        <w:t>Investigated customer issues and discrepancies requested per GM, AGM, DM or MCM and follow up with results</w:t>
      </w:r>
    </w:p>
    <w:p w14:paraId="72D156E6" w14:textId="511CE3A5" w:rsidR="00D413F9" w:rsidRPr="00FE4783" w:rsidRDefault="00644812" w:rsidP="00AD11D7">
      <w:pPr>
        <w:pStyle w:val="Title"/>
        <w:rPr>
          <w:rStyle w:val="Emphasis"/>
          <w:rFonts w:ascii="Abadi" w:hAnsi="Abadi" w:cstheme="minorHAnsi"/>
          <w:b w:val="0"/>
          <w:bCs/>
          <w:color w:val="0C365F" w:themeColor="accent2" w:themeShade="BF"/>
          <w:sz w:val="22"/>
          <w:szCs w:val="22"/>
        </w:rPr>
      </w:pPr>
      <w:r w:rsidRPr="00FE4783">
        <w:rPr>
          <w:rStyle w:val="Emphasis"/>
          <w:rFonts w:ascii="Arial" w:hAnsi="Arial" w:cs="Arial"/>
          <w:b w:val="0"/>
          <w:bCs/>
          <w:color w:val="0C365F" w:themeColor="accent2" w:themeShade="BF"/>
          <w:sz w:val="22"/>
          <w:szCs w:val="22"/>
        </w:rPr>
        <w:t>●</w:t>
      </w:r>
      <w:r w:rsidRPr="00FE4783">
        <w:rPr>
          <w:rStyle w:val="Emphasis"/>
          <w:rFonts w:ascii="Abadi" w:hAnsi="Abadi" w:cstheme="minorHAnsi"/>
          <w:b w:val="0"/>
          <w:bCs/>
          <w:color w:val="0C365F" w:themeColor="accent2" w:themeShade="BF"/>
          <w:sz w:val="22"/>
          <w:szCs w:val="22"/>
        </w:rPr>
        <w:t>Assisting stockroom in various tasks as needed</w:t>
      </w:r>
      <w:r w:rsidR="00A021CA">
        <w:rPr>
          <w:rStyle w:val="Emphasis"/>
          <w:rFonts w:ascii="Abadi" w:hAnsi="Abadi" w:cstheme="minorHAnsi"/>
          <w:b w:val="0"/>
          <w:bCs/>
          <w:color w:val="0C365F" w:themeColor="accent2" w:themeShade="BF"/>
          <w:sz w:val="22"/>
          <w:szCs w:val="22"/>
        </w:rPr>
        <w:t xml:space="preserve"> </w:t>
      </w:r>
      <w:proofErr w:type="gramStart"/>
      <w:r w:rsidR="00A021CA">
        <w:rPr>
          <w:rStyle w:val="Emphasis"/>
          <w:rFonts w:ascii="Abadi" w:hAnsi="Abadi" w:cstheme="minorHAnsi"/>
          <w:b w:val="0"/>
          <w:bCs/>
          <w:color w:val="0C365F" w:themeColor="accent2" w:themeShade="BF"/>
          <w:sz w:val="22"/>
          <w:szCs w:val="22"/>
        </w:rPr>
        <w:t>including:</w:t>
      </w:r>
      <w:proofErr w:type="gramEnd"/>
      <w:r w:rsidRPr="00FE4783">
        <w:rPr>
          <w:rStyle w:val="Emphasis"/>
          <w:rFonts w:ascii="Abadi" w:hAnsi="Abadi" w:cstheme="minorHAnsi"/>
          <w:b w:val="0"/>
          <w:bCs/>
          <w:color w:val="0C365F" w:themeColor="accent2" w:themeShade="BF"/>
          <w:sz w:val="22"/>
          <w:szCs w:val="22"/>
        </w:rPr>
        <w:t xml:space="preserve"> float sewing, put away, pulling garments and heat sealing.</w:t>
      </w:r>
    </w:p>
    <w:p w14:paraId="3316DDB6" w14:textId="0F4462E4" w:rsidR="00D7535F" w:rsidRPr="00FE4783" w:rsidRDefault="00D7535F" w:rsidP="00AD11D7">
      <w:pPr>
        <w:pStyle w:val="Title"/>
        <w:rPr>
          <w:rStyle w:val="Emphasis"/>
          <w:rFonts w:ascii="Abadi" w:hAnsi="Abadi" w:cstheme="minorHAnsi"/>
          <w:b w:val="0"/>
          <w:bCs/>
          <w:color w:val="0C365F" w:themeColor="accent2" w:themeShade="BF"/>
          <w:sz w:val="22"/>
          <w:szCs w:val="22"/>
        </w:rPr>
      </w:pPr>
    </w:p>
    <w:p w14:paraId="4D927B27" w14:textId="77777777" w:rsidR="00D7535F" w:rsidRPr="00AC667D" w:rsidRDefault="00D7535F" w:rsidP="00AD11D7">
      <w:pPr>
        <w:pStyle w:val="Title"/>
        <w:rPr>
          <w:rStyle w:val="Emphasis"/>
          <w:rFonts w:ascii="Abadi" w:hAnsi="Abadi" w:cstheme="minorHAnsi"/>
          <w:b w:val="0"/>
          <w:bCs/>
          <w:sz w:val="22"/>
          <w:szCs w:val="22"/>
        </w:rPr>
      </w:pPr>
    </w:p>
    <w:p w14:paraId="63FFA259" w14:textId="77777777" w:rsidR="0070237E" w:rsidRPr="00AC667D" w:rsidRDefault="00687F4D" w:rsidP="00AD11D7">
      <w:pPr>
        <w:pStyle w:val="Title"/>
        <w:rPr>
          <w:rStyle w:val="Emphasis"/>
          <w:rFonts w:ascii="Abadi" w:hAnsi="Abadi" w:cstheme="minorHAnsi"/>
          <w:b w:val="0"/>
          <w:bCs/>
          <w:sz w:val="22"/>
          <w:szCs w:val="22"/>
        </w:rPr>
      </w:pPr>
      <w:sdt>
        <w:sdtPr>
          <w:rPr>
            <w:rStyle w:val="Emphasis"/>
            <w:rFonts w:ascii="Abadi" w:hAnsi="Abadi" w:cstheme="minorHAnsi"/>
            <w:b w:val="0"/>
            <w:bCs/>
            <w:sz w:val="22"/>
            <w:szCs w:val="22"/>
          </w:rPr>
          <w:alias w:val="Education:"/>
          <w:tag w:val="Education:"/>
          <w:id w:val="543866955"/>
          <w:placeholder>
            <w:docPart w:val="FDA18BBC96834BE0AD025E27E1D016EC"/>
          </w:placeholder>
          <w:temporary/>
          <w:showingPlcHdr/>
          <w15:appearance w15:val="hidden"/>
        </w:sdtPr>
        <w:sdtEndPr>
          <w:rPr>
            <w:rStyle w:val="Emphasis"/>
          </w:rPr>
        </w:sdtEndPr>
        <w:sdtContent>
          <w:r w:rsidR="0070237E" w:rsidRPr="00D7535F">
            <w:rPr>
              <w:rStyle w:val="Emphasis"/>
              <w:rFonts w:ascii="Abadi" w:hAnsi="Abadi" w:cstheme="minorHAnsi"/>
              <w:bCs/>
              <w:color w:val="005A6A" w:themeColor="accent3" w:themeShade="BF"/>
              <w:sz w:val="44"/>
              <w:szCs w:val="44"/>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Education</w:t>
          </w:r>
        </w:sdtContent>
      </w:sdt>
    </w:p>
    <w:p w14:paraId="774B5A82" w14:textId="475AB867" w:rsidR="0070237E" w:rsidRPr="00AC667D" w:rsidRDefault="00733BAB" w:rsidP="00AD11D7">
      <w:pPr>
        <w:pStyle w:val="Title"/>
        <w:rPr>
          <w:rStyle w:val="Emphasis"/>
          <w:rFonts w:ascii="Abadi" w:hAnsi="Abadi" w:cstheme="minorHAnsi"/>
          <w:b w:val="0"/>
          <w:bCs/>
          <w:sz w:val="22"/>
          <w:szCs w:val="22"/>
        </w:rPr>
      </w:pPr>
      <w:r w:rsidRPr="00D7535F">
        <w:rPr>
          <w:rStyle w:val="Emphasis"/>
          <w:rFonts w:ascii="Abadi" w:hAnsi="Abadi" w:cstheme="minorHAnsi"/>
          <w:color w:val="007FAB" w:themeColor="accent1"/>
          <w:sz w:val="28"/>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1994.</w:t>
      </w:r>
      <w:r w:rsidR="00D04C11">
        <w:rPr>
          <w:rStyle w:val="Emphasis"/>
          <w:rFonts w:ascii="Abadi" w:hAnsi="Abadi" w:cstheme="minorHAnsi"/>
          <w:color w:val="007FAB" w:themeColor="accent1"/>
          <w:sz w:val="28"/>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J</w:t>
      </w:r>
      <w:r w:rsidRPr="00D7535F">
        <w:rPr>
          <w:rStyle w:val="Emphasis"/>
          <w:rFonts w:ascii="Abadi" w:hAnsi="Abadi" w:cstheme="minorHAnsi"/>
          <w:color w:val="007FAB" w:themeColor="accent1"/>
          <w:sz w:val="28"/>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une</w:t>
      </w:r>
      <w:r w:rsidR="00D04C11">
        <w:rPr>
          <w:rStyle w:val="Emphasis"/>
          <w:rFonts w:ascii="Abadi" w:hAnsi="Abadi" w:cstheme="minorHAnsi"/>
          <w:color w:val="007FAB" w:themeColor="accent1"/>
          <w:sz w:val="28"/>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w:t>
      </w:r>
      <w:r w:rsidR="00D04C11">
        <w:rPr>
          <w:rStyle w:val="Emphasis"/>
          <w:rFonts w:ascii="Abadi" w:hAnsi="Abadi" w:cstheme="minorHAnsi"/>
          <w:color w:val="007FAB" w:themeColor="accent1"/>
          <w:sz w:val="28"/>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b/>
      </w:r>
      <w:r w:rsidR="00D04C11">
        <w:rPr>
          <w:rStyle w:val="Emphasis"/>
          <w:rFonts w:ascii="Abadi" w:hAnsi="Abadi" w:cstheme="minorHAnsi"/>
          <w:color w:val="007FAB" w:themeColor="accent1"/>
          <w:sz w:val="28"/>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b/>
      </w:r>
      <w:r w:rsidR="00724E9A">
        <w:rPr>
          <w:rStyle w:val="Emphasis"/>
          <w:rFonts w:ascii="Abadi" w:hAnsi="Abadi" w:cstheme="minorHAnsi"/>
          <w:color w:val="007FAB" w:themeColor="accent1"/>
          <w:sz w:val="28"/>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b/>
      </w:r>
      <w:r w:rsidR="00724E9A">
        <w:rPr>
          <w:rStyle w:val="Emphasis"/>
          <w:rFonts w:ascii="Abadi" w:hAnsi="Abadi" w:cstheme="minorHAnsi"/>
          <w:color w:val="007FAB" w:themeColor="accent1"/>
          <w:sz w:val="28"/>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b/>
      </w:r>
      <w:proofErr w:type="gramStart"/>
      <w:r w:rsidRPr="00FE4783">
        <w:rPr>
          <w:rStyle w:val="Emphasis"/>
          <w:rFonts w:ascii="Abadi" w:hAnsi="Abadi" w:cstheme="minorHAnsi"/>
          <w:b w:val="0"/>
          <w:bCs/>
          <w:color w:val="0C365F" w:themeColor="accent2" w:themeShade="BF"/>
          <w:sz w:val="22"/>
          <w:szCs w:val="22"/>
        </w:rPr>
        <w:t>Diploma</w:t>
      </w:r>
      <w:r w:rsidR="00E03F71" w:rsidRPr="00FE4783">
        <w:rPr>
          <w:rStyle w:val="Emphasis"/>
          <w:rFonts w:ascii="Abadi" w:hAnsi="Abadi" w:cstheme="minorHAnsi"/>
          <w:b w:val="0"/>
          <w:bCs/>
          <w:color w:val="0C365F" w:themeColor="accent2" w:themeShade="BF"/>
          <w:sz w:val="22"/>
          <w:szCs w:val="22"/>
        </w:rPr>
        <w:t xml:space="preserve"> </w:t>
      </w:r>
      <w:r w:rsidR="0070237E" w:rsidRPr="00FE4783">
        <w:rPr>
          <w:rStyle w:val="Emphasis"/>
          <w:rFonts w:ascii="Abadi" w:hAnsi="Abadi" w:cstheme="minorHAnsi"/>
          <w:b w:val="0"/>
          <w:bCs/>
          <w:color w:val="0C365F" w:themeColor="accent2" w:themeShade="BF"/>
          <w:sz w:val="22"/>
          <w:szCs w:val="22"/>
        </w:rPr>
        <w:t xml:space="preserve"> </w:t>
      </w:r>
      <w:r w:rsidR="00724E9A" w:rsidRPr="00FE4783">
        <w:rPr>
          <w:rStyle w:val="Emphasis"/>
          <w:rFonts w:ascii="Abadi" w:hAnsi="Abadi" w:cstheme="minorHAnsi"/>
          <w:b w:val="0"/>
          <w:bCs/>
          <w:color w:val="0C365F" w:themeColor="accent2" w:themeShade="BF"/>
          <w:sz w:val="22"/>
          <w:szCs w:val="22"/>
        </w:rPr>
        <w:tab/>
      </w:r>
      <w:proofErr w:type="gramEnd"/>
      <w:r w:rsidR="00724E9A" w:rsidRPr="00FE4783">
        <w:rPr>
          <w:rStyle w:val="Emphasis"/>
          <w:rFonts w:ascii="Abadi" w:hAnsi="Abadi" w:cstheme="minorHAnsi"/>
          <w:b w:val="0"/>
          <w:bCs/>
          <w:color w:val="0C365F" w:themeColor="accent2" w:themeShade="BF"/>
          <w:sz w:val="22"/>
          <w:szCs w:val="22"/>
        </w:rPr>
        <w:tab/>
      </w:r>
      <w:r w:rsidR="00724E9A" w:rsidRPr="00FE4783">
        <w:rPr>
          <w:rStyle w:val="Emphasis"/>
          <w:rFonts w:ascii="Abadi" w:hAnsi="Abadi" w:cstheme="minorHAnsi"/>
          <w:b w:val="0"/>
          <w:bCs/>
          <w:color w:val="0C365F" w:themeColor="accent2" w:themeShade="BF"/>
          <w:sz w:val="22"/>
          <w:szCs w:val="22"/>
        </w:rPr>
        <w:tab/>
      </w:r>
      <w:r w:rsidR="00724E9A" w:rsidRPr="00FE4783">
        <w:rPr>
          <w:rStyle w:val="Emphasis"/>
          <w:rFonts w:ascii="Abadi" w:hAnsi="Abadi" w:cstheme="minorHAnsi"/>
          <w:b w:val="0"/>
          <w:bCs/>
          <w:color w:val="0C365F" w:themeColor="accent2" w:themeShade="BF"/>
          <w:sz w:val="22"/>
          <w:szCs w:val="22"/>
        </w:rPr>
        <w:tab/>
      </w:r>
      <w:r w:rsidRPr="00FE4783">
        <w:rPr>
          <w:rStyle w:val="Emphasis"/>
          <w:rFonts w:ascii="Abadi" w:hAnsi="Abadi" w:cstheme="minorHAnsi"/>
          <w:b w:val="0"/>
          <w:bCs/>
          <w:color w:val="0C365F" w:themeColor="accent2" w:themeShade="BF"/>
          <w:sz w:val="22"/>
          <w:szCs w:val="22"/>
        </w:rPr>
        <w:t>South Iredell, Statesville, NC</w:t>
      </w:r>
    </w:p>
    <w:p w14:paraId="60738708" w14:textId="046E369A" w:rsidR="00DB6D14" w:rsidRPr="00AC667D" w:rsidRDefault="00041E2F" w:rsidP="00AD11D7">
      <w:pPr>
        <w:pStyle w:val="Title"/>
        <w:rPr>
          <w:rStyle w:val="Emphasis"/>
          <w:rFonts w:ascii="Abadi" w:hAnsi="Abadi" w:cstheme="minorHAnsi"/>
          <w:b w:val="0"/>
          <w:bCs/>
          <w:sz w:val="22"/>
          <w:szCs w:val="22"/>
        </w:rPr>
      </w:pPr>
      <w:r w:rsidRPr="00724E9A">
        <w:rPr>
          <w:rStyle w:val="Emphasis"/>
          <w:rFonts w:ascii="Abadi" w:hAnsi="Abadi" w:cstheme="minorHAnsi"/>
          <w:color w:val="007FAB" w:themeColor="accent1"/>
          <w:sz w:val="28"/>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Continued </w:t>
      </w:r>
      <w:r w:rsidR="00B73986">
        <w:rPr>
          <w:rStyle w:val="Emphasis"/>
          <w:rFonts w:ascii="Abadi" w:hAnsi="Abadi" w:cstheme="minorHAnsi"/>
          <w:color w:val="007FAB" w:themeColor="accent1"/>
          <w:sz w:val="28"/>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E</w:t>
      </w:r>
      <w:r w:rsidRPr="00724E9A">
        <w:rPr>
          <w:rStyle w:val="Emphasis"/>
          <w:rFonts w:ascii="Abadi" w:hAnsi="Abadi" w:cstheme="minorHAnsi"/>
          <w:color w:val="007FAB" w:themeColor="accent1"/>
          <w:sz w:val="28"/>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ducation</w:t>
      </w:r>
      <w:r w:rsidR="00D04C11">
        <w:rPr>
          <w:rStyle w:val="Emphasis"/>
          <w:rFonts w:ascii="Abadi" w:hAnsi="Abadi" w:cstheme="minorHAnsi"/>
          <w:b w:val="0"/>
          <w:bCs/>
          <w:sz w:val="22"/>
          <w:szCs w:val="22"/>
        </w:rPr>
        <w:t xml:space="preserve"> </w:t>
      </w:r>
      <w:r w:rsidR="00724E9A">
        <w:rPr>
          <w:rStyle w:val="Emphasis"/>
          <w:rFonts w:ascii="Abadi" w:hAnsi="Abadi" w:cstheme="minorHAnsi"/>
          <w:b w:val="0"/>
          <w:bCs/>
          <w:sz w:val="22"/>
          <w:szCs w:val="22"/>
        </w:rPr>
        <w:tab/>
      </w:r>
      <w:r w:rsidR="00724E9A">
        <w:rPr>
          <w:rStyle w:val="Emphasis"/>
          <w:rFonts w:ascii="Abadi" w:hAnsi="Abadi" w:cstheme="minorHAnsi"/>
          <w:b w:val="0"/>
          <w:bCs/>
          <w:sz w:val="22"/>
          <w:szCs w:val="22"/>
        </w:rPr>
        <w:tab/>
      </w:r>
      <w:r w:rsidR="00D05E4B" w:rsidRPr="00FE4783">
        <w:rPr>
          <w:rStyle w:val="Emphasis"/>
          <w:rFonts w:ascii="Abadi" w:hAnsi="Abadi" w:cstheme="minorHAnsi"/>
          <w:b w:val="0"/>
          <w:bCs/>
          <w:color w:val="0C365F" w:themeColor="accent2" w:themeShade="BF"/>
          <w:sz w:val="22"/>
          <w:szCs w:val="22"/>
        </w:rPr>
        <w:t xml:space="preserve">Various </w:t>
      </w:r>
      <w:r w:rsidR="00791A13" w:rsidRPr="00FE4783">
        <w:rPr>
          <w:rStyle w:val="Emphasis"/>
          <w:rFonts w:ascii="Abadi" w:hAnsi="Abadi" w:cstheme="minorHAnsi"/>
          <w:b w:val="0"/>
          <w:bCs/>
          <w:color w:val="0C365F" w:themeColor="accent2" w:themeShade="BF"/>
          <w:sz w:val="22"/>
          <w:szCs w:val="22"/>
        </w:rPr>
        <w:t xml:space="preserve">College </w:t>
      </w:r>
      <w:proofErr w:type="gramStart"/>
      <w:r w:rsidR="00D05E4B" w:rsidRPr="00FE4783">
        <w:rPr>
          <w:rStyle w:val="Emphasis"/>
          <w:rFonts w:ascii="Abadi" w:hAnsi="Abadi" w:cstheme="minorHAnsi"/>
          <w:b w:val="0"/>
          <w:bCs/>
          <w:color w:val="0C365F" w:themeColor="accent2" w:themeShade="BF"/>
          <w:sz w:val="22"/>
          <w:szCs w:val="22"/>
        </w:rPr>
        <w:t xml:space="preserve">Courses  </w:t>
      </w:r>
      <w:r w:rsidR="00724E9A" w:rsidRPr="00FE4783">
        <w:rPr>
          <w:rStyle w:val="Emphasis"/>
          <w:rFonts w:ascii="Abadi" w:hAnsi="Abadi" w:cstheme="minorHAnsi"/>
          <w:b w:val="0"/>
          <w:bCs/>
          <w:color w:val="0C365F" w:themeColor="accent2" w:themeShade="BF"/>
          <w:sz w:val="22"/>
          <w:szCs w:val="22"/>
        </w:rPr>
        <w:tab/>
      </w:r>
      <w:proofErr w:type="gramEnd"/>
      <w:r w:rsidR="00724E9A" w:rsidRPr="00FE4783">
        <w:rPr>
          <w:rStyle w:val="Emphasis"/>
          <w:rFonts w:ascii="Abadi" w:hAnsi="Abadi" w:cstheme="minorHAnsi"/>
          <w:b w:val="0"/>
          <w:bCs/>
          <w:color w:val="0C365F" w:themeColor="accent2" w:themeShade="BF"/>
          <w:sz w:val="22"/>
          <w:szCs w:val="22"/>
        </w:rPr>
        <w:tab/>
      </w:r>
      <w:r w:rsidR="00791A13" w:rsidRPr="00FE4783">
        <w:rPr>
          <w:rStyle w:val="Emphasis"/>
          <w:rFonts w:ascii="Abadi" w:hAnsi="Abadi" w:cstheme="minorHAnsi"/>
          <w:b w:val="0"/>
          <w:bCs/>
          <w:color w:val="0C365F" w:themeColor="accent2" w:themeShade="BF"/>
          <w:sz w:val="22"/>
          <w:szCs w:val="22"/>
        </w:rPr>
        <w:t>Mitchell CC</w:t>
      </w:r>
      <w:r w:rsidR="00D05E4B" w:rsidRPr="00FE4783">
        <w:rPr>
          <w:rStyle w:val="Emphasis"/>
          <w:rFonts w:ascii="Abadi" w:hAnsi="Abadi" w:cstheme="minorHAnsi"/>
          <w:b w:val="0"/>
          <w:bCs/>
          <w:color w:val="0C365F" w:themeColor="accent2" w:themeShade="BF"/>
          <w:sz w:val="22"/>
          <w:szCs w:val="22"/>
        </w:rPr>
        <w:t>, Statesville, NC</w:t>
      </w:r>
    </w:p>
    <w:p w14:paraId="4887B137" w14:textId="77777777" w:rsidR="00DB6D14" w:rsidRPr="00AC667D" w:rsidRDefault="00DB6D14" w:rsidP="00E94E87">
      <w:pPr>
        <w:pStyle w:val="Title"/>
        <w:rPr>
          <w:rStyle w:val="Emphasis"/>
          <w:rFonts w:ascii="Abadi" w:hAnsi="Abadi" w:cstheme="minorHAnsi"/>
          <w:b w:val="0"/>
          <w:bCs/>
          <w:sz w:val="22"/>
          <w:szCs w:val="22"/>
        </w:rPr>
      </w:pPr>
    </w:p>
    <w:sectPr w:rsidR="00DB6D14" w:rsidRPr="00AC667D" w:rsidSect="00644812">
      <w:footerReference w:type="default" r:id="rId9"/>
      <w:pgSz w:w="12240" w:h="15840" w:code="1"/>
      <w:pgMar w:top="907" w:right="360" w:bottom="1080" w:left="36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94650" w14:textId="77777777" w:rsidR="00612662" w:rsidRDefault="00612662" w:rsidP="00725803">
      <w:pPr>
        <w:spacing w:after="0"/>
      </w:pPr>
      <w:r>
        <w:separator/>
      </w:r>
    </w:p>
  </w:endnote>
  <w:endnote w:type="continuationSeparator" w:id="0">
    <w:p w14:paraId="73092C09" w14:textId="77777777" w:rsidR="00612662" w:rsidRDefault="00612662"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badi">
    <w:altName w:val="Calibri"/>
    <w:charset w:val="00"/>
    <w:family w:val="swiss"/>
    <w:pitch w:val="variable"/>
    <w:sig w:usb0="80000003" w:usb1="00000000" w:usb2="00000000" w:usb3="00000000" w:csb0="00000001" w:csb1="00000000"/>
  </w:font>
  <w:font w:name="Levenim MT">
    <w:altName w:val="Arial"/>
    <w:charset w:val="B1"/>
    <w:family w:val="auto"/>
    <w:pitch w:val="variable"/>
    <w:sig w:usb0="00000803" w:usb1="00000000" w:usb2="00000000" w:usb3="00000000" w:csb0="00000021" w:csb1="00000000"/>
  </w:font>
  <w:font w:name="HGMaruGothicMPRO">
    <w:charset w:val="80"/>
    <w:family w:val="swiss"/>
    <w:pitch w:val="variable"/>
    <w:sig w:usb0="E00002FF" w:usb1="2AC7EDFE" w:usb2="00000012" w:usb3="00000000" w:csb0="00020001" w:csb1="00000000"/>
  </w:font>
  <w:font w:name="Gautami">
    <w:altName w:val="Cambria"/>
    <w:panose1 w:val="02000500000000000000"/>
    <w:charset w:val="01"/>
    <w:family w:val="roman"/>
    <w:pitch w:val="variable"/>
  </w:font>
  <w:font w:name="Gungsuh">
    <w:charset w:val="81"/>
    <w:family w:val="roman"/>
    <w:pitch w:val="variable"/>
    <w:sig w:usb0="B00002AF" w:usb1="69D77CFB" w:usb2="00000030" w:usb3="00000000" w:csb0="0008009F" w:csb1="00000000"/>
  </w:font>
  <w:font w:name="FreesiaUPC">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750255"/>
      <w:docPartObj>
        <w:docPartGallery w:val="Page Numbers (Bottom of Page)"/>
        <w:docPartUnique/>
      </w:docPartObj>
    </w:sdtPr>
    <w:sdtEndPr>
      <w:rPr>
        <w:noProof/>
      </w:rPr>
    </w:sdtEndPr>
    <w:sdtContent>
      <w:p w14:paraId="68A54D2A" w14:textId="77777777" w:rsidR="005A4A49" w:rsidRDefault="005A4A49">
        <w:pPr>
          <w:pStyle w:val="Footer"/>
        </w:pPr>
        <w:r>
          <w:fldChar w:fldCharType="begin"/>
        </w:r>
        <w:r>
          <w:instrText xml:space="preserve"> PAGE   \* MERGEFORMAT </w:instrText>
        </w:r>
        <w:r>
          <w:fldChar w:fldCharType="separate"/>
        </w:r>
        <w:r w:rsidR="00BC737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96E7A" w14:textId="77777777" w:rsidR="00612662" w:rsidRDefault="00612662" w:rsidP="00725803">
      <w:pPr>
        <w:spacing w:after="0"/>
      </w:pPr>
      <w:r>
        <w:separator/>
      </w:r>
    </w:p>
  </w:footnote>
  <w:footnote w:type="continuationSeparator" w:id="0">
    <w:p w14:paraId="1D4AA635" w14:textId="77777777" w:rsidR="00612662" w:rsidRDefault="00612662"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DDB4E5C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1657901"/>
    <w:multiLevelType w:val="hybridMultilevel"/>
    <w:tmpl w:val="D982C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CA76B7E"/>
    <w:multiLevelType w:val="hybridMultilevel"/>
    <w:tmpl w:val="2B5CCE1A"/>
    <w:lvl w:ilvl="0" w:tplc="17B61B6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6645161">
    <w:abstractNumId w:val="10"/>
  </w:num>
  <w:num w:numId="2" w16cid:durableId="418252652">
    <w:abstractNumId w:val="7"/>
  </w:num>
  <w:num w:numId="3" w16cid:durableId="1844393835">
    <w:abstractNumId w:val="6"/>
  </w:num>
  <w:num w:numId="4" w16cid:durableId="69619745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0855463">
    <w:abstractNumId w:val="8"/>
  </w:num>
  <w:num w:numId="6" w16cid:durableId="1533952893">
    <w:abstractNumId w:val="11"/>
  </w:num>
  <w:num w:numId="7" w16cid:durableId="1925526550">
    <w:abstractNumId w:val="5"/>
  </w:num>
  <w:num w:numId="8" w16cid:durableId="1806925072">
    <w:abstractNumId w:val="4"/>
  </w:num>
  <w:num w:numId="9" w16cid:durableId="1847791816">
    <w:abstractNumId w:val="3"/>
  </w:num>
  <w:num w:numId="10" w16cid:durableId="1223520041">
    <w:abstractNumId w:val="2"/>
  </w:num>
  <w:num w:numId="11" w16cid:durableId="89618464">
    <w:abstractNumId w:val="1"/>
  </w:num>
  <w:num w:numId="12" w16cid:durableId="281961243">
    <w:abstractNumId w:val="0"/>
  </w:num>
  <w:num w:numId="13" w16cid:durableId="459493629">
    <w:abstractNumId w:val="9"/>
  </w:num>
  <w:num w:numId="14" w16cid:durableId="9501685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C7B"/>
    <w:rsid w:val="00010F79"/>
    <w:rsid w:val="000218DB"/>
    <w:rsid w:val="00025E77"/>
    <w:rsid w:val="00027312"/>
    <w:rsid w:val="00041E2F"/>
    <w:rsid w:val="0004373A"/>
    <w:rsid w:val="00046D87"/>
    <w:rsid w:val="00046DDC"/>
    <w:rsid w:val="00060986"/>
    <w:rsid w:val="000645F2"/>
    <w:rsid w:val="00066DE1"/>
    <w:rsid w:val="00070AD0"/>
    <w:rsid w:val="00082F03"/>
    <w:rsid w:val="000835A0"/>
    <w:rsid w:val="000934A2"/>
    <w:rsid w:val="000B0825"/>
    <w:rsid w:val="000B1A66"/>
    <w:rsid w:val="000C2609"/>
    <w:rsid w:val="000E6277"/>
    <w:rsid w:val="00103411"/>
    <w:rsid w:val="0012188C"/>
    <w:rsid w:val="001348D5"/>
    <w:rsid w:val="00174735"/>
    <w:rsid w:val="001A3EAE"/>
    <w:rsid w:val="001B0955"/>
    <w:rsid w:val="001D5D0B"/>
    <w:rsid w:val="001E37F1"/>
    <w:rsid w:val="00204393"/>
    <w:rsid w:val="0022101D"/>
    <w:rsid w:val="00227784"/>
    <w:rsid w:val="0023705D"/>
    <w:rsid w:val="00250A31"/>
    <w:rsid w:val="00251C13"/>
    <w:rsid w:val="00270272"/>
    <w:rsid w:val="002922D0"/>
    <w:rsid w:val="002B7AB4"/>
    <w:rsid w:val="002E0770"/>
    <w:rsid w:val="002F0BF9"/>
    <w:rsid w:val="002F4C7B"/>
    <w:rsid w:val="00304B24"/>
    <w:rsid w:val="00315786"/>
    <w:rsid w:val="003302AF"/>
    <w:rsid w:val="00332084"/>
    <w:rsid w:val="00333C3D"/>
    <w:rsid w:val="00340B03"/>
    <w:rsid w:val="003459C2"/>
    <w:rsid w:val="00380AE7"/>
    <w:rsid w:val="003A147D"/>
    <w:rsid w:val="003A6943"/>
    <w:rsid w:val="003B03E9"/>
    <w:rsid w:val="003B7E06"/>
    <w:rsid w:val="003C24E9"/>
    <w:rsid w:val="003C2A82"/>
    <w:rsid w:val="003C52E3"/>
    <w:rsid w:val="003D1E61"/>
    <w:rsid w:val="003D33F2"/>
    <w:rsid w:val="003D3587"/>
    <w:rsid w:val="003D473B"/>
    <w:rsid w:val="003F09FE"/>
    <w:rsid w:val="00403051"/>
    <w:rsid w:val="00410BA2"/>
    <w:rsid w:val="00423920"/>
    <w:rsid w:val="004312FB"/>
    <w:rsid w:val="00434074"/>
    <w:rsid w:val="00463C3B"/>
    <w:rsid w:val="004640F9"/>
    <w:rsid w:val="00464C50"/>
    <w:rsid w:val="00476E6A"/>
    <w:rsid w:val="004937AE"/>
    <w:rsid w:val="004B30CE"/>
    <w:rsid w:val="004B333E"/>
    <w:rsid w:val="004B5ADD"/>
    <w:rsid w:val="004D2D29"/>
    <w:rsid w:val="004E2970"/>
    <w:rsid w:val="005026DD"/>
    <w:rsid w:val="00503982"/>
    <w:rsid w:val="005116C3"/>
    <w:rsid w:val="00513EFC"/>
    <w:rsid w:val="0052113B"/>
    <w:rsid w:val="0053126F"/>
    <w:rsid w:val="00564951"/>
    <w:rsid w:val="00573BF9"/>
    <w:rsid w:val="005A4A49"/>
    <w:rsid w:val="005B1D68"/>
    <w:rsid w:val="005B5E20"/>
    <w:rsid w:val="005C2E8E"/>
    <w:rsid w:val="005E3CD3"/>
    <w:rsid w:val="00604997"/>
    <w:rsid w:val="00611B37"/>
    <w:rsid w:val="00612662"/>
    <w:rsid w:val="006166D3"/>
    <w:rsid w:val="006252B4"/>
    <w:rsid w:val="00644812"/>
    <w:rsid w:val="00646BA2"/>
    <w:rsid w:val="006509D8"/>
    <w:rsid w:val="00655ED0"/>
    <w:rsid w:val="00675EA0"/>
    <w:rsid w:val="00696095"/>
    <w:rsid w:val="006B04B3"/>
    <w:rsid w:val="006B0534"/>
    <w:rsid w:val="006B1BE5"/>
    <w:rsid w:val="006B69CD"/>
    <w:rsid w:val="006C08A0"/>
    <w:rsid w:val="006C47D8"/>
    <w:rsid w:val="006D2D08"/>
    <w:rsid w:val="006E04A9"/>
    <w:rsid w:val="006E38B6"/>
    <w:rsid w:val="006E69CE"/>
    <w:rsid w:val="006F26A2"/>
    <w:rsid w:val="006F343F"/>
    <w:rsid w:val="006F7A4A"/>
    <w:rsid w:val="007021E9"/>
    <w:rsid w:val="0070237E"/>
    <w:rsid w:val="00704537"/>
    <w:rsid w:val="00724E9A"/>
    <w:rsid w:val="00725803"/>
    <w:rsid w:val="00725CB5"/>
    <w:rsid w:val="007307A3"/>
    <w:rsid w:val="00733BAB"/>
    <w:rsid w:val="00752315"/>
    <w:rsid w:val="007549E6"/>
    <w:rsid w:val="00757CEC"/>
    <w:rsid w:val="00775859"/>
    <w:rsid w:val="0078289A"/>
    <w:rsid w:val="00784995"/>
    <w:rsid w:val="00791A13"/>
    <w:rsid w:val="00792540"/>
    <w:rsid w:val="00797F9C"/>
    <w:rsid w:val="007A3FC1"/>
    <w:rsid w:val="007B53E5"/>
    <w:rsid w:val="007C29F7"/>
    <w:rsid w:val="007D28F0"/>
    <w:rsid w:val="007E02A7"/>
    <w:rsid w:val="007E39DF"/>
    <w:rsid w:val="007F5CF5"/>
    <w:rsid w:val="00800E8F"/>
    <w:rsid w:val="00814C22"/>
    <w:rsid w:val="00824C46"/>
    <w:rsid w:val="008270F8"/>
    <w:rsid w:val="00840E2B"/>
    <w:rsid w:val="00857E6B"/>
    <w:rsid w:val="00865030"/>
    <w:rsid w:val="00866F31"/>
    <w:rsid w:val="00871126"/>
    <w:rsid w:val="008811F9"/>
    <w:rsid w:val="0088227E"/>
    <w:rsid w:val="00886F55"/>
    <w:rsid w:val="00891DB3"/>
    <w:rsid w:val="008968C4"/>
    <w:rsid w:val="008B12F0"/>
    <w:rsid w:val="008D7C1C"/>
    <w:rsid w:val="008E7D76"/>
    <w:rsid w:val="009040C0"/>
    <w:rsid w:val="0092291B"/>
    <w:rsid w:val="00932D92"/>
    <w:rsid w:val="0095272C"/>
    <w:rsid w:val="009612B4"/>
    <w:rsid w:val="00972024"/>
    <w:rsid w:val="0098589D"/>
    <w:rsid w:val="009A47BB"/>
    <w:rsid w:val="009B42F4"/>
    <w:rsid w:val="009C0654"/>
    <w:rsid w:val="009F04D2"/>
    <w:rsid w:val="009F2BA7"/>
    <w:rsid w:val="009F6DA0"/>
    <w:rsid w:val="00A01182"/>
    <w:rsid w:val="00A021CA"/>
    <w:rsid w:val="00A0422D"/>
    <w:rsid w:val="00A11D01"/>
    <w:rsid w:val="00A5232D"/>
    <w:rsid w:val="00A651CA"/>
    <w:rsid w:val="00A65C72"/>
    <w:rsid w:val="00A729F6"/>
    <w:rsid w:val="00A7677E"/>
    <w:rsid w:val="00A8257D"/>
    <w:rsid w:val="00A96784"/>
    <w:rsid w:val="00AC289E"/>
    <w:rsid w:val="00AC667D"/>
    <w:rsid w:val="00AD11D7"/>
    <w:rsid w:val="00AD13CB"/>
    <w:rsid w:val="00AD3FD8"/>
    <w:rsid w:val="00AD77CB"/>
    <w:rsid w:val="00B01832"/>
    <w:rsid w:val="00B166EA"/>
    <w:rsid w:val="00B370A8"/>
    <w:rsid w:val="00B370B8"/>
    <w:rsid w:val="00B55BDA"/>
    <w:rsid w:val="00B56B23"/>
    <w:rsid w:val="00B73986"/>
    <w:rsid w:val="00BA108B"/>
    <w:rsid w:val="00BB3769"/>
    <w:rsid w:val="00BB7E70"/>
    <w:rsid w:val="00BC4270"/>
    <w:rsid w:val="00BC7376"/>
    <w:rsid w:val="00BD669A"/>
    <w:rsid w:val="00BE6D3D"/>
    <w:rsid w:val="00C11074"/>
    <w:rsid w:val="00C11C8A"/>
    <w:rsid w:val="00C13F2B"/>
    <w:rsid w:val="00C43D65"/>
    <w:rsid w:val="00C503A2"/>
    <w:rsid w:val="00C66335"/>
    <w:rsid w:val="00C84833"/>
    <w:rsid w:val="00C9044F"/>
    <w:rsid w:val="00C9656E"/>
    <w:rsid w:val="00CB299B"/>
    <w:rsid w:val="00CB5B49"/>
    <w:rsid w:val="00D04C11"/>
    <w:rsid w:val="00D05E4B"/>
    <w:rsid w:val="00D1050E"/>
    <w:rsid w:val="00D1671C"/>
    <w:rsid w:val="00D20612"/>
    <w:rsid w:val="00D2420D"/>
    <w:rsid w:val="00D30382"/>
    <w:rsid w:val="00D413F9"/>
    <w:rsid w:val="00D44E50"/>
    <w:rsid w:val="00D51231"/>
    <w:rsid w:val="00D51F5B"/>
    <w:rsid w:val="00D65CEE"/>
    <w:rsid w:val="00D7535F"/>
    <w:rsid w:val="00D90060"/>
    <w:rsid w:val="00D92B95"/>
    <w:rsid w:val="00DB0F8E"/>
    <w:rsid w:val="00DB6D14"/>
    <w:rsid w:val="00DC073E"/>
    <w:rsid w:val="00DD5F61"/>
    <w:rsid w:val="00E03F71"/>
    <w:rsid w:val="00E154B5"/>
    <w:rsid w:val="00E232F0"/>
    <w:rsid w:val="00E50158"/>
    <w:rsid w:val="00E52791"/>
    <w:rsid w:val="00E83195"/>
    <w:rsid w:val="00E83807"/>
    <w:rsid w:val="00E90555"/>
    <w:rsid w:val="00E94E87"/>
    <w:rsid w:val="00E96E9C"/>
    <w:rsid w:val="00EA448A"/>
    <w:rsid w:val="00EB6A71"/>
    <w:rsid w:val="00EC2581"/>
    <w:rsid w:val="00EC488B"/>
    <w:rsid w:val="00F00A4F"/>
    <w:rsid w:val="00F33CD8"/>
    <w:rsid w:val="00F45E4E"/>
    <w:rsid w:val="00F66F89"/>
    <w:rsid w:val="00F96FDE"/>
    <w:rsid w:val="00FD1DE2"/>
    <w:rsid w:val="00FE4783"/>
    <w:rsid w:val="00FE7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66D6F4"/>
  <w15:chartTrackingRefBased/>
  <w15:docId w15:val="{9F00D77C-89E9-4AB5-9FEC-F195E558A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FDE"/>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semiHidden/>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 w:type="paragraph" w:customStyle="1" w:styleId="public-draftstyledefault-unorderedlistitem">
    <w:name w:val="public-draftstyledefault-unorderedlistitem"/>
    <w:basedOn w:val="Normal"/>
    <w:rsid w:val="00333C3D"/>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ano6\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8F052C2B664D9181389DA79602DC4F"/>
        <w:category>
          <w:name w:val="General"/>
          <w:gallery w:val="placeholder"/>
        </w:category>
        <w:types>
          <w:type w:val="bbPlcHdr"/>
        </w:types>
        <w:behaviors>
          <w:behavior w:val="content"/>
        </w:behaviors>
        <w:guid w:val="{5171996C-144F-45A5-8B6A-AE6E6DAE852C}"/>
      </w:docPartPr>
      <w:docPartBody>
        <w:p w:rsidR="00870BEB" w:rsidRDefault="00680056">
          <w:pPr>
            <w:pStyle w:val="7F8F052C2B664D9181389DA79602DC4F"/>
          </w:pPr>
          <w:r w:rsidRPr="00AD3FD8">
            <w:t>Experience</w:t>
          </w:r>
        </w:p>
      </w:docPartBody>
    </w:docPart>
    <w:docPart>
      <w:docPartPr>
        <w:name w:val="FDA18BBC96834BE0AD025E27E1D016EC"/>
        <w:category>
          <w:name w:val="General"/>
          <w:gallery w:val="placeholder"/>
        </w:category>
        <w:types>
          <w:type w:val="bbPlcHdr"/>
        </w:types>
        <w:behaviors>
          <w:behavior w:val="content"/>
        </w:behaviors>
        <w:guid w:val="{21C1DC37-E6BF-4C83-9408-5ED57C15CB94}"/>
      </w:docPartPr>
      <w:docPartBody>
        <w:p w:rsidR="00870BEB" w:rsidRDefault="00680056">
          <w:pPr>
            <w:pStyle w:val="FDA18BBC96834BE0AD025E27E1D016EC"/>
          </w:pPr>
          <w:r w:rsidRPr="0070237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badi">
    <w:altName w:val="Calibri"/>
    <w:charset w:val="00"/>
    <w:family w:val="swiss"/>
    <w:pitch w:val="variable"/>
    <w:sig w:usb0="80000003" w:usb1="00000000" w:usb2="00000000" w:usb3="00000000" w:csb0="00000001" w:csb1="00000000"/>
  </w:font>
  <w:font w:name="Levenim MT">
    <w:altName w:val="Arial"/>
    <w:charset w:val="B1"/>
    <w:family w:val="auto"/>
    <w:pitch w:val="variable"/>
    <w:sig w:usb0="00000803" w:usb1="00000000" w:usb2="00000000" w:usb3="00000000" w:csb0="00000021" w:csb1="00000000"/>
  </w:font>
  <w:font w:name="HGMaruGothicMPRO">
    <w:charset w:val="80"/>
    <w:family w:val="swiss"/>
    <w:pitch w:val="variable"/>
    <w:sig w:usb0="E00002FF" w:usb1="2AC7EDFE" w:usb2="00000012" w:usb3="00000000" w:csb0="00020001" w:csb1="00000000"/>
  </w:font>
  <w:font w:name="Gautami">
    <w:altName w:val="Cambria"/>
    <w:panose1 w:val="02000500000000000000"/>
    <w:charset w:val="01"/>
    <w:family w:val="roman"/>
    <w:pitch w:val="variable"/>
  </w:font>
  <w:font w:name="Gungsuh">
    <w:charset w:val="81"/>
    <w:family w:val="roman"/>
    <w:pitch w:val="variable"/>
    <w:sig w:usb0="B00002AF" w:usb1="69D77CFB" w:usb2="00000030" w:usb3="00000000" w:csb0="0008009F" w:csb1="00000000"/>
  </w:font>
  <w:font w:name="FreesiaUPC">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CBC"/>
    <w:rsid w:val="005E0CBC"/>
    <w:rsid w:val="00680056"/>
    <w:rsid w:val="00847F7D"/>
    <w:rsid w:val="00870BEB"/>
    <w:rsid w:val="00926B32"/>
    <w:rsid w:val="00CD0256"/>
    <w:rsid w:val="00EA7801"/>
    <w:rsid w:val="00FC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8F052C2B664D9181389DA79602DC4F">
    <w:name w:val="7F8F052C2B664D9181389DA79602DC4F"/>
  </w:style>
  <w:style w:type="character" w:styleId="Emphasis">
    <w:name w:val="Emphasis"/>
    <w:basedOn w:val="DefaultParagraphFont"/>
    <w:uiPriority w:val="20"/>
    <w:qFormat/>
    <w:rPr>
      <w:b w:val="0"/>
      <w:i w:val="0"/>
      <w:iCs/>
      <w:color w:val="595959" w:themeColor="text1" w:themeTint="A6"/>
    </w:rPr>
  </w:style>
  <w:style w:type="paragraph" w:customStyle="1" w:styleId="FDA18BBC96834BE0AD025E27E1D016EC">
    <w:name w:val="FDA18BBC96834BE0AD025E27E1D016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aggie Greene</Abstract>
  <CompanyAddress>
917 Langston Dr, Shelby, NC 28152</CompanyAddress>
  <CompanyPhone>704-658-6243</CompanyPhone>
  <CompanyFax/>
  <CompanyEmail>faeriespeck@gmail.com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7CEF82-638B-4E53-A4E7-107D8FEE9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Template>
  <TotalTime>1</TotalTime>
  <Pages>1</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Greene</dc:creator>
  <cp:keywords/>
  <dc:description/>
  <cp:lastModifiedBy>Greene, Maggie</cp:lastModifiedBy>
  <cp:revision>2</cp:revision>
  <dcterms:created xsi:type="dcterms:W3CDTF">2022-12-12T15:16:00Z</dcterms:created>
  <dcterms:modified xsi:type="dcterms:W3CDTF">2022-12-12T15:16:00Z</dcterms:modified>
  <cp:category>Greene</cp:category>
</cp:coreProperties>
</file>